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BA" w:rsidRDefault="00A358BA" w:rsidP="000C1C63"/>
    <w:p w:rsidR="00142063" w:rsidRPr="000C1C63" w:rsidRDefault="003534AF" w:rsidP="008E5BEB">
      <w:pPr>
        <w:pStyle w:val="ad"/>
      </w:pPr>
      <w:r>
        <w:rPr>
          <w:rFonts w:hint="eastAsia"/>
        </w:rPr>
        <w:t>프로젝트 계획서</w:t>
      </w:r>
    </w:p>
    <w:p w:rsidR="00BF2488" w:rsidRPr="00137DCF" w:rsidRDefault="0090420D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3175" t="0" r="0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533498FD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gJe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A6ugJe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PTZwgAAANoAAAAPAAAAZHJzL2Rvd25yZXYueG1sRI9Bi8Iw&#10;FITvgv8hPMGLaFoXVK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BMhPTZ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Default="004921E5" w:rsidP="008A302C">
      <w:pPr>
        <w:pStyle w:val="af1"/>
      </w:pPr>
      <w:r w:rsidRPr="002C1DC5">
        <w:rPr>
          <w:rFonts w:hint="eastAsia"/>
        </w:rPr>
        <w:t>&lt;</w:t>
      </w:r>
      <w:r w:rsidR="002E3847">
        <w:rPr>
          <w:rFonts w:hint="eastAsia"/>
        </w:rPr>
        <w:t>1</w:t>
      </w:r>
      <w:r w:rsidR="002E3847">
        <w:t xml:space="preserve"> </w:t>
      </w:r>
      <w:r w:rsidR="002E3847">
        <w:rPr>
          <w:rFonts w:hint="eastAsia"/>
        </w:rPr>
        <w:t>조</w:t>
      </w:r>
      <w:r w:rsidRPr="002C1DC5">
        <w:rPr>
          <w:rFonts w:hint="eastAsia"/>
        </w:rPr>
        <w:t>&gt;</w:t>
      </w:r>
    </w:p>
    <w:p w:rsidR="002E3847" w:rsidRPr="002C1DC5" w:rsidRDefault="002E3847" w:rsidP="008A302C">
      <w:pPr>
        <w:pStyle w:val="af1"/>
      </w:pPr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 xml:space="preserve">- 변 경 이 </w:t>
      </w:r>
      <w:proofErr w:type="spellStart"/>
      <w:r w:rsidRPr="00EE00FD">
        <w:rPr>
          <w:rFonts w:hint="eastAsia"/>
        </w:rPr>
        <w:t>력</w:t>
      </w:r>
      <w:proofErr w:type="spellEnd"/>
      <w:r w:rsidRPr="00EE00FD">
        <w:rPr>
          <w:rFonts w:hint="eastAsia"/>
        </w:rPr>
        <w:t xml:space="preserve">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885BDF" w:rsidP="00885BDF">
            <w:pPr>
              <w:jc w:val="center"/>
              <w:rPr>
                <w:rFonts w:eastAsia="바탕" w:hAnsi="바탕"/>
                <w:kern w:val="0"/>
              </w:rPr>
            </w:pPr>
            <w:r w:rsidRPr="00AD5C57">
              <w:rPr>
                <w:rFonts w:eastAsia="바탕" w:hAnsi="바탕" w:hint="eastAsia"/>
                <w:kern w:val="0"/>
              </w:rPr>
              <w:t>2017</w:t>
            </w:r>
            <w:r w:rsidRPr="00AD5C57">
              <w:rPr>
                <w:rFonts w:eastAsia="바탕" w:hAnsi="바탕"/>
                <w:kern w:val="0"/>
              </w:rPr>
              <w:t>.09.</w:t>
            </w:r>
            <w:r w:rsidR="008A4B9F">
              <w:rPr>
                <w:rFonts w:eastAsia="바탕" w:hAnsi="바탕"/>
                <w:kern w:val="0"/>
              </w:rPr>
              <w:t>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D836DA" w:rsidP="00885BDF">
            <w:pPr>
              <w:jc w:val="center"/>
              <w:rPr>
                <w:rFonts w:eastAsia="바탕" w:hAnsi="바탕"/>
                <w:kern w:val="0"/>
              </w:rPr>
            </w:pPr>
            <w:r>
              <w:rPr>
                <w:rFonts w:eastAsia="바탕" w:hAnsi="바탕"/>
                <w:kern w:val="0"/>
              </w:rPr>
              <w:t>1</w:t>
            </w:r>
            <w:r w:rsidR="009652FA" w:rsidRPr="00AD5C57">
              <w:rPr>
                <w:rFonts w:eastAsia="바탕" w:hAnsi="바탕" w:hint="eastAsia"/>
                <w:kern w:val="0"/>
              </w:rPr>
              <w:t>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9652FA" w:rsidP="00D668F3">
            <w:pPr>
              <w:rPr>
                <w:rFonts w:eastAsia="바탕" w:hAnsi="바탕"/>
                <w:kern w:val="0"/>
              </w:rPr>
            </w:pPr>
            <w:r w:rsidRPr="00AD5C57">
              <w:rPr>
                <w:rFonts w:eastAsia="바탕" w:hAnsi="바탕" w:hint="eastAsia"/>
                <w:kern w:val="0"/>
              </w:rPr>
              <w:t>프로젝트 일정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AD5C57" w:rsidP="00885BDF">
            <w:pPr>
              <w:jc w:val="center"/>
              <w:rPr>
                <w:rFonts w:eastAsia="바탕"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="바탕" w:hAnsi="바탕" w:cs="굴림" w:hint="eastAsia"/>
                <w:color w:val="000000"/>
                <w:kern w:val="0"/>
                <w:szCs w:val="20"/>
              </w:rPr>
              <w:t>이서안</w:t>
            </w:r>
            <w:proofErr w:type="spellEnd"/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8A4B9F" w:rsidP="00941F09">
            <w:pPr>
              <w:jc w:val="center"/>
              <w:rPr>
                <w:rFonts w:eastAsia="바탕" w:hAnsi="바탕"/>
                <w:kern w:val="0"/>
              </w:rPr>
            </w:pPr>
            <w:r>
              <w:rPr>
                <w:rFonts w:eastAsia="바탕" w:hAnsi="바탕" w:hint="eastAsia"/>
                <w:kern w:val="0"/>
              </w:rPr>
              <w:t>2017.09</w:t>
            </w:r>
            <w:r w:rsidR="009652FA" w:rsidRPr="00AD5C57">
              <w:rPr>
                <w:rFonts w:eastAsia="바탕" w:hAnsi="바탕"/>
                <w:kern w:val="0"/>
              </w:rPr>
              <w:t>.</w:t>
            </w:r>
            <w:r>
              <w:rPr>
                <w:rFonts w:eastAsia="바탕" w:hAnsi="바탕"/>
                <w:kern w:val="0"/>
              </w:rPr>
              <w:t>22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D836DA" w:rsidP="00885BDF">
            <w:pPr>
              <w:jc w:val="center"/>
              <w:rPr>
                <w:rFonts w:eastAsia="바탕" w:hAnsi="바탕"/>
                <w:kern w:val="0"/>
              </w:rPr>
            </w:pPr>
            <w:r>
              <w:rPr>
                <w:rFonts w:eastAsia="바탕" w:hAnsi="바탕"/>
                <w:kern w:val="0"/>
              </w:rPr>
              <w:t>2</w:t>
            </w:r>
            <w:r w:rsidR="009652FA" w:rsidRPr="00AD5C57">
              <w:rPr>
                <w:rFonts w:eastAsia="바탕" w:hAnsi="바탕" w:hint="eastAsia"/>
                <w:kern w:val="0"/>
              </w:rPr>
              <w:t>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9652FA" w:rsidP="00AD5C57">
            <w:pPr>
              <w:rPr>
                <w:rFonts w:eastAsia="바탕" w:hAnsi="바탕"/>
                <w:kern w:val="0"/>
              </w:rPr>
            </w:pPr>
            <w:r w:rsidRPr="00AD5C57">
              <w:rPr>
                <w:rFonts w:eastAsia="바탕" w:hAnsi="바탕" w:hint="eastAsia"/>
                <w:kern w:val="0"/>
              </w:rPr>
              <w:t>조직도,</w:t>
            </w:r>
            <w:r w:rsidRPr="00AD5C57">
              <w:rPr>
                <w:rFonts w:eastAsia="바탕" w:hAnsi="바탕"/>
                <w:kern w:val="0"/>
              </w:rPr>
              <w:t xml:space="preserve"> </w:t>
            </w:r>
            <w:r w:rsidRPr="00AD5C57">
              <w:rPr>
                <w:rFonts w:eastAsia="바탕" w:hAnsi="바탕" w:hint="eastAsia"/>
                <w:kern w:val="0"/>
              </w:rPr>
              <w:t>역할분배,</w:t>
            </w:r>
            <w:r w:rsidRPr="00AD5C57">
              <w:rPr>
                <w:rFonts w:eastAsia="바탕" w:hAnsi="바탕"/>
                <w:kern w:val="0"/>
              </w:rPr>
              <w:t xml:space="preserve"> </w:t>
            </w:r>
            <w:r w:rsidRPr="00AD5C57">
              <w:rPr>
                <w:rFonts w:eastAsia="바탕" w:hAnsi="바탕" w:hint="eastAsia"/>
                <w:kern w:val="0"/>
              </w:rPr>
              <w:t>생명주기 모델,</w:t>
            </w:r>
            <w:r w:rsidRPr="00AD5C57">
              <w:rPr>
                <w:rFonts w:eastAsia="바탕" w:hAnsi="바탕"/>
                <w:kern w:val="0"/>
              </w:rPr>
              <w:t xml:space="preserve"> </w:t>
            </w:r>
            <w:r w:rsidRPr="00AD5C57">
              <w:rPr>
                <w:rFonts w:eastAsia="바탕" w:hAnsi="바탕" w:hint="eastAsia"/>
                <w:kern w:val="0"/>
              </w:rPr>
              <w:t>도구선정,</w:t>
            </w:r>
            <w:r w:rsidRPr="00AD5C57">
              <w:rPr>
                <w:rFonts w:eastAsia="바탕" w:hAnsi="바탕"/>
                <w:kern w:val="0"/>
              </w:rPr>
              <w:t xml:space="preserve"> </w:t>
            </w:r>
            <w:r w:rsidR="00AD5C57" w:rsidRPr="00AD5C57">
              <w:rPr>
                <w:rFonts w:eastAsia="바탕" w:hAnsi="바탕"/>
                <w:kern w:val="0"/>
              </w:rPr>
              <w:t>Gantt</w:t>
            </w:r>
            <w:r w:rsidR="00AD5C57" w:rsidRPr="00AD5C57">
              <w:rPr>
                <w:rFonts w:eastAsia="바탕" w:hAnsi="바탕" w:hint="eastAsia"/>
                <w:kern w:val="0"/>
              </w:rPr>
              <w:t xml:space="preserve">차트, </w:t>
            </w:r>
            <w:r w:rsidRPr="00AD5C57">
              <w:rPr>
                <w:rFonts w:eastAsia="바탕" w:hAnsi="바탕" w:hint="eastAsia"/>
                <w:kern w:val="0"/>
              </w:rPr>
              <w:t>산출물 관리 계획,</w:t>
            </w:r>
            <w:r w:rsidRPr="00AD5C57">
              <w:rPr>
                <w:rFonts w:eastAsia="바탕" w:hAnsi="바탕"/>
                <w:kern w:val="0"/>
              </w:rPr>
              <w:t xml:space="preserve"> </w:t>
            </w:r>
            <w:r w:rsidRPr="00AD5C57">
              <w:rPr>
                <w:rFonts w:eastAsia="바탕" w:hAnsi="바탕" w:hint="eastAsia"/>
                <w:kern w:val="0"/>
              </w:rPr>
              <w:t>위험 관리 계획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AD5C57" w:rsidP="00885BDF">
            <w:pPr>
              <w:jc w:val="center"/>
              <w:rPr>
                <w:rFonts w:eastAsia="바탕"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="바탕" w:hAnsi="바탕" w:cs="굴림" w:hint="eastAsia"/>
                <w:color w:val="000000"/>
                <w:kern w:val="0"/>
                <w:szCs w:val="20"/>
              </w:rPr>
              <w:t>이서안</w:t>
            </w:r>
            <w:proofErr w:type="spellEnd"/>
          </w:p>
        </w:tc>
      </w:tr>
      <w:tr w:rsidR="000F729C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C45C57" w:rsidP="00885BDF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2017.11.</w:t>
            </w:r>
            <w:r>
              <w:rPr>
                <w:rFonts w:eastAsia="바탕" w:hAnsi="바탕"/>
              </w:rPr>
              <w:t>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D836DA" w:rsidP="00885BDF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2</w:t>
            </w:r>
            <w:r w:rsidR="00C45C57">
              <w:rPr>
                <w:rFonts w:eastAsia="바탕" w:hAnsi="바탕" w:hint="eastAsia"/>
              </w:rPr>
              <w:t>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D668F3">
            <w:pPr>
              <w:rPr>
                <w:rFonts w:eastAsia="바탕" w:hAnsi="바탕"/>
              </w:rPr>
            </w:pPr>
            <w:r w:rsidRPr="00AD5C57">
              <w:rPr>
                <w:rFonts w:eastAsia="바탕" w:hAnsi="바탕" w:hint="eastAsia"/>
              </w:rPr>
              <w:t> </w:t>
            </w:r>
            <w:r w:rsidR="008C69A4">
              <w:rPr>
                <w:rFonts w:eastAsia="바탕" w:hAnsi="바탕" w:hint="eastAsia"/>
              </w:rPr>
              <w:t>Gantt차트 그림,</w:t>
            </w:r>
            <w:r w:rsidR="008C69A4">
              <w:rPr>
                <w:rFonts w:eastAsia="바탕" w:hAnsi="바탕"/>
              </w:rPr>
              <w:t xml:space="preserve"> </w:t>
            </w:r>
            <w:r w:rsidR="008C69A4">
              <w:rPr>
                <w:rFonts w:eastAsia="바탕" w:hAnsi="바탕" w:hint="eastAsia"/>
              </w:rPr>
              <w:t>산출물 관리(</w:t>
            </w:r>
            <w:proofErr w:type="spellStart"/>
            <w:r w:rsidR="008C69A4">
              <w:rPr>
                <w:rFonts w:eastAsia="바탕" w:hAnsi="바탕"/>
              </w:rPr>
              <w:t>Github</w:t>
            </w:r>
            <w:proofErr w:type="spellEnd"/>
            <w:r w:rsidR="008C69A4">
              <w:rPr>
                <w:rFonts w:eastAsia="바탕" w:hAnsi="바탕"/>
              </w:rPr>
              <w:t xml:space="preserve">) </w:t>
            </w:r>
            <w:r w:rsidR="008C69A4">
              <w:rPr>
                <w:rFonts w:eastAsia="바탕" w:hAnsi="바탕" w:hint="eastAsia"/>
              </w:rPr>
              <w:t>그림</w:t>
            </w:r>
            <w:r w:rsidR="00561554">
              <w:rPr>
                <w:rFonts w:eastAsia="바탕" w:hAnsi="바탕" w:hint="eastAsia"/>
              </w:rPr>
              <w:t xml:space="preserve"> 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770D89" w:rsidP="00885BDF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이서안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D668F3">
            <w:pPr>
              <w:rPr>
                <w:rFonts w:eastAsia="바탕" w:hAnsi="바탕"/>
              </w:rPr>
            </w:pPr>
            <w:r w:rsidRPr="00AD5C57">
              <w:rPr>
                <w:rFonts w:eastAsia="바탕" w:hAnsi="바탕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D668F3">
            <w:pPr>
              <w:rPr>
                <w:rFonts w:eastAsia="바탕" w:hAnsi="바탕"/>
              </w:rPr>
            </w:pPr>
            <w:r w:rsidRPr="00AD5C57">
              <w:rPr>
                <w:rFonts w:eastAsia="바탕" w:hAnsi="바탕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D668F3">
            <w:pPr>
              <w:rPr>
                <w:rFonts w:eastAsia="바탕" w:hAnsi="바탕"/>
              </w:rPr>
            </w:pPr>
            <w:r w:rsidRPr="00AD5C57">
              <w:rPr>
                <w:rFonts w:eastAsia="바탕" w:hAnsi="바탕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</w:tr>
      <w:tr w:rsidR="000F729C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D668F3">
            <w:pPr>
              <w:rPr>
                <w:rFonts w:eastAsia="바탕" w:hAnsi="바탕"/>
              </w:rPr>
            </w:pPr>
            <w:r w:rsidRPr="00AD5C57">
              <w:rPr>
                <w:rFonts w:eastAsia="바탕" w:hAnsi="바탕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</w:tr>
    </w:tbl>
    <w:p w:rsidR="00D668F3" w:rsidRDefault="000F729C" w:rsidP="00D668F3">
      <w:r>
        <w:br w:type="page"/>
      </w:r>
    </w:p>
    <w:p w:rsidR="006A1701" w:rsidRDefault="006A1701" w:rsidP="00D668F3">
      <w:pPr>
        <w:pStyle w:val="a4"/>
      </w:pPr>
      <w:r>
        <w:rPr>
          <w:rFonts w:hint="eastAsia"/>
        </w:rPr>
        <w:lastRenderedPageBreak/>
        <w:t>- 목 차 -</w:t>
      </w:r>
    </w:p>
    <w:p w:rsidR="00B5446C" w:rsidRPr="00FC66FB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537505" w:history="1">
        <w:r w:rsidR="00B5446C" w:rsidRPr="00491146">
          <w:rPr>
            <w:rStyle w:val="af3"/>
            <w:noProof/>
          </w:rPr>
          <w:t>1.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프로젝트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개요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_Toc447537505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455CC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6" w:history="1">
        <w:r w:rsidR="00B5446C" w:rsidRPr="00491146">
          <w:rPr>
            <w:rStyle w:val="af3"/>
            <w:noProof/>
          </w:rPr>
          <w:t>1.1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목적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_Toc447537506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455CC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7" w:history="1">
        <w:r w:rsidR="00B5446C" w:rsidRPr="00491146">
          <w:rPr>
            <w:rStyle w:val="af3"/>
            <w:noProof/>
          </w:rPr>
          <w:t>1.2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주요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일정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_Toc447537507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455CC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8" w:history="1">
        <w:r w:rsidR="00B5446C" w:rsidRPr="00491146">
          <w:rPr>
            <w:rStyle w:val="af3"/>
            <w:noProof/>
          </w:rPr>
          <w:t>1.3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조직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_Toc447537508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455CC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537509" w:history="1">
        <w:r w:rsidR="00B5446C" w:rsidRPr="00491146">
          <w:rPr>
            <w:rStyle w:val="af3"/>
            <w:noProof/>
          </w:rPr>
          <w:t>1.3.1</w:t>
        </w:r>
        <w:r w:rsidR="00B5446C" w:rsidRPr="00FC66FB">
          <w:rPr>
            <w:rFonts w:ascii="맑은 고딕" w:hAnsi="맑은 고딕"/>
            <w:iC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조직도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_Toc447537509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455CC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537510" w:history="1">
        <w:r w:rsidR="00B5446C" w:rsidRPr="00491146">
          <w:rPr>
            <w:rStyle w:val="af3"/>
            <w:noProof/>
          </w:rPr>
          <w:t>1.3.2</w:t>
        </w:r>
        <w:r w:rsidR="00B5446C" w:rsidRPr="00FC66FB">
          <w:rPr>
            <w:rFonts w:ascii="맑은 고딕" w:hAnsi="맑은 고딕"/>
            <w:iC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역할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및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책임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_Toc447537510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455CC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1" w:history="1">
        <w:r w:rsidR="00B5446C" w:rsidRPr="00491146">
          <w:rPr>
            <w:rStyle w:val="af3"/>
            <w:noProof/>
          </w:rPr>
          <w:t>1.4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생명주기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모델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_Toc447537511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- 5 -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455CC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2" w:history="1">
        <w:r w:rsidR="00B5446C" w:rsidRPr="00491146">
          <w:rPr>
            <w:rStyle w:val="af3"/>
            <w:noProof/>
          </w:rPr>
          <w:t>1.5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도구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_Toc447537512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- 5 -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455CC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3" w:history="1">
        <w:r w:rsidR="00B5446C" w:rsidRPr="00491146">
          <w:rPr>
            <w:rStyle w:val="af3"/>
            <w:noProof/>
          </w:rPr>
          <w:t>2.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규모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산정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_Toc447537513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- 6 -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455CC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4" w:history="1">
        <w:r w:rsidR="00B5446C" w:rsidRPr="00491146">
          <w:rPr>
            <w:rStyle w:val="af3"/>
            <w:noProof/>
          </w:rPr>
          <w:t>2.1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WBS(Work Breakdown Structure)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_Toc447537514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- 6 -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455CC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5" w:history="1">
        <w:r w:rsidR="00B5446C" w:rsidRPr="00491146">
          <w:rPr>
            <w:rStyle w:val="af3"/>
            <w:noProof/>
          </w:rPr>
          <w:t>3.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일정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_Toc447537515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- 7 -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455CC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6" w:history="1">
        <w:r w:rsidR="00B5446C" w:rsidRPr="00491146">
          <w:rPr>
            <w:rStyle w:val="af3"/>
            <w:noProof/>
          </w:rPr>
          <w:t>4.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산출물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관리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_Toc447537516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- 8 -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455CC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7" w:history="1">
        <w:r w:rsidR="00B5446C" w:rsidRPr="00491146">
          <w:rPr>
            <w:rStyle w:val="af3"/>
            <w:noProof/>
          </w:rPr>
          <w:t>5.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위험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관리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계획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_Toc447537517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- 9 -</w:t>
        </w:r>
        <w:r w:rsidR="00B5446C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:rsidR="00121136" w:rsidRDefault="006B3567" w:rsidP="004221DF">
      <w:pPr>
        <w:pStyle w:val="1"/>
      </w:pPr>
      <w:bookmarkStart w:id="4" w:name="_Toc447537505"/>
      <w:r>
        <w:rPr>
          <w:rFonts w:hint="eastAsia"/>
        </w:rPr>
        <w:lastRenderedPageBreak/>
        <w:t>프로젝트 개요</w:t>
      </w:r>
      <w:bookmarkEnd w:id="4"/>
    </w:p>
    <w:p w:rsidR="00402B53" w:rsidRDefault="00402B53" w:rsidP="00402B53">
      <w:pPr>
        <w:pStyle w:val="2"/>
      </w:pPr>
      <w:bookmarkStart w:id="5" w:name="_Toc447537506"/>
      <w:r>
        <w:rPr>
          <w:rFonts w:hint="eastAsia"/>
        </w:rPr>
        <w:t>목적</w:t>
      </w:r>
      <w:bookmarkEnd w:id="5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BA2195" w:rsidTr="00EC223C">
        <w:tc>
          <w:tcPr>
            <w:tcW w:w="8538" w:type="dxa"/>
          </w:tcPr>
          <w:p w:rsidR="00EC223C" w:rsidRPr="00BA2195" w:rsidRDefault="00EC223C" w:rsidP="00EC223C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간단한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소개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목적을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402B53" w:rsidRDefault="00402B53" w:rsidP="00402B53"/>
    <w:p w:rsidR="004F4F99" w:rsidRDefault="004F4F99" w:rsidP="00402B53">
      <w:pPr>
        <w:rPr>
          <w:rStyle w:val="ae"/>
          <w:color w:val="auto"/>
        </w:rPr>
      </w:pPr>
      <w:r>
        <w:rPr>
          <w:rStyle w:val="ae"/>
          <w:rFonts w:hint="eastAsia"/>
          <w:color w:val="auto"/>
        </w:rPr>
        <w:t>학생을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위한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일정관리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스케줄러를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계획</w:t>
      </w:r>
      <w:r>
        <w:rPr>
          <w:rStyle w:val="ae"/>
          <w:rFonts w:hint="eastAsia"/>
          <w:color w:val="auto"/>
        </w:rPr>
        <w:t xml:space="preserve">, </w:t>
      </w:r>
      <w:r>
        <w:rPr>
          <w:rStyle w:val="ae"/>
          <w:rFonts w:hint="eastAsia"/>
          <w:color w:val="auto"/>
        </w:rPr>
        <w:t>설계</w:t>
      </w:r>
      <w:r>
        <w:rPr>
          <w:rStyle w:val="ae"/>
          <w:rFonts w:hint="eastAsia"/>
          <w:color w:val="auto"/>
        </w:rPr>
        <w:t xml:space="preserve">, </w:t>
      </w:r>
      <w:r>
        <w:rPr>
          <w:rStyle w:val="ae"/>
          <w:rFonts w:hint="eastAsia"/>
          <w:color w:val="auto"/>
        </w:rPr>
        <w:t>구현</w:t>
      </w:r>
      <w:r>
        <w:rPr>
          <w:rStyle w:val="ae"/>
          <w:rFonts w:hint="eastAsia"/>
          <w:color w:val="auto"/>
        </w:rPr>
        <w:t xml:space="preserve">, </w:t>
      </w:r>
      <w:r>
        <w:rPr>
          <w:rStyle w:val="ae"/>
          <w:rFonts w:hint="eastAsia"/>
          <w:color w:val="auto"/>
        </w:rPr>
        <w:t>테스트의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단계를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거쳐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생성한다</w:t>
      </w:r>
      <w:r>
        <w:rPr>
          <w:rStyle w:val="ae"/>
          <w:rFonts w:hint="eastAsia"/>
          <w:color w:val="auto"/>
        </w:rPr>
        <w:t xml:space="preserve">. </w:t>
      </w:r>
      <w:r>
        <w:rPr>
          <w:rStyle w:val="ae"/>
          <w:rFonts w:hint="eastAsia"/>
          <w:color w:val="auto"/>
        </w:rPr>
        <w:t>산출물은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프로그램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외에도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팀을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결성하고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만들어진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관련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서류들과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소스코드</w:t>
      </w:r>
      <w:r>
        <w:rPr>
          <w:rStyle w:val="ae"/>
          <w:rFonts w:hint="eastAsia"/>
          <w:color w:val="auto"/>
        </w:rPr>
        <w:t xml:space="preserve">, </w:t>
      </w:r>
      <w:r>
        <w:rPr>
          <w:rStyle w:val="ae"/>
          <w:rFonts w:hint="eastAsia"/>
          <w:color w:val="auto"/>
        </w:rPr>
        <w:t>발표자료를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포함한다</w:t>
      </w:r>
      <w:r>
        <w:rPr>
          <w:rStyle w:val="ae"/>
          <w:rFonts w:hint="eastAsia"/>
          <w:color w:val="auto"/>
        </w:rPr>
        <w:t xml:space="preserve">. </w:t>
      </w:r>
      <w:r>
        <w:rPr>
          <w:rStyle w:val="ae"/>
          <w:rFonts w:hint="eastAsia"/>
          <w:color w:val="auto"/>
        </w:rPr>
        <w:t>대학생을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대상으로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수업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과목에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대한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할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일들을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관리하는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목적이다</w:t>
      </w:r>
      <w:r>
        <w:rPr>
          <w:rStyle w:val="ae"/>
          <w:rFonts w:hint="eastAsia"/>
          <w:color w:val="auto"/>
        </w:rPr>
        <w:t xml:space="preserve">. </w:t>
      </w:r>
      <w:r>
        <w:rPr>
          <w:rStyle w:val="ae"/>
          <w:rFonts w:hint="eastAsia"/>
          <w:color w:val="auto"/>
        </w:rPr>
        <w:t>할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일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등록</w:t>
      </w:r>
      <w:r>
        <w:rPr>
          <w:rStyle w:val="ae"/>
          <w:rFonts w:hint="eastAsia"/>
          <w:color w:val="auto"/>
        </w:rPr>
        <w:t xml:space="preserve">, </w:t>
      </w:r>
      <w:r>
        <w:rPr>
          <w:rStyle w:val="ae"/>
          <w:rFonts w:hint="eastAsia"/>
          <w:color w:val="auto"/>
        </w:rPr>
        <w:t>수정</w:t>
      </w:r>
      <w:r>
        <w:rPr>
          <w:rStyle w:val="ae"/>
          <w:rFonts w:hint="eastAsia"/>
          <w:color w:val="auto"/>
        </w:rPr>
        <w:t xml:space="preserve">, </w:t>
      </w:r>
      <w:r>
        <w:rPr>
          <w:rStyle w:val="ae"/>
          <w:rFonts w:hint="eastAsia"/>
          <w:color w:val="auto"/>
        </w:rPr>
        <w:t>삭제를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통해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주어진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일정을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관리하도록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한다</w:t>
      </w:r>
      <w:r>
        <w:rPr>
          <w:rStyle w:val="ae"/>
          <w:rFonts w:hint="eastAsia"/>
          <w:color w:val="auto"/>
        </w:rPr>
        <w:t>.</w:t>
      </w:r>
    </w:p>
    <w:p w:rsidR="004F4F99" w:rsidRDefault="004F4F99" w:rsidP="00402B53"/>
    <w:p w:rsidR="004F4F99" w:rsidRDefault="004F4F99" w:rsidP="00402B53"/>
    <w:p w:rsidR="004F4F99" w:rsidRDefault="004F4F99" w:rsidP="00402B53"/>
    <w:p w:rsidR="004F4F99" w:rsidRPr="00EC223C" w:rsidRDefault="004F4F99" w:rsidP="00402B53"/>
    <w:p w:rsidR="00402B53" w:rsidRDefault="00402B53" w:rsidP="00402B53">
      <w:pPr>
        <w:pStyle w:val="2"/>
      </w:pPr>
      <w:bookmarkStart w:id="6" w:name="_Toc447537507"/>
      <w:r>
        <w:rPr>
          <w:rFonts w:hint="eastAsia"/>
        </w:rPr>
        <w:t>주요 일정</w:t>
      </w:r>
      <w:bookmarkEnd w:id="6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BA2195" w:rsidTr="004B4701">
        <w:tc>
          <w:tcPr>
            <w:tcW w:w="8538" w:type="dxa"/>
          </w:tcPr>
          <w:p w:rsidR="00EC223C" w:rsidRPr="00BA2195" w:rsidRDefault="00EC223C" w:rsidP="00B91667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</w:t>
            </w:r>
            <w:r w:rsidR="00B91667">
              <w:rPr>
                <w:rStyle w:val="ae"/>
                <w:rFonts w:hint="eastAsia"/>
              </w:rPr>
              <w:t>에서</w:t>
            </w:r>
            <w:r w:rsidR="00B91667">
              <w:rPr>
                <w:rStyle w:val="ae"/>
                <w:rFonts w:hint="eastAsia"/>
              </w:rPr>
              <w:t xml:space="preserve"> </w:t>
            </w:r>
            <w:r w:rsidR="00B91667">
              <w:rPr>
                <w:rStyle w:val="ae"/>
                <w:rFonts w:hint="eastAsia"/>
              </w:rPr>
              <w:t>주어진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주요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단계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일정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EC223C" w:rsidRDefault="00EC223C" w:rsidP="00402B53"/>
    <w:p w:rsidR="004F4F99" w:rsidRDefault="004F4F99" w:rsidP="00402B53">
      <w:r>
        <w:rPr>
          <w:rStyle w:val="ae"/>
          <w:rFonts w:hint="eastAsia"/>
          <w:color w:val="auto"/>
        </w:rPr>
        <w:t>팀의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주요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일정으로는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다음과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같다</w:t>
      </w:r>
      <w:r>
        <w:rPr>
          <w:rStyle w:val="ae"/>
          <w:rFonts w:hint="eastAsia"/>
          <w:color w:val="auto"/>
        </w:rPr>
        <w:t xml:space="preserve">. </w:t>
      </w:r>
      <w:r>
        <w:rPr>
          <w:rStyle w:val="ae"/>
          <w:rFonts w:hint="eastAsia"/>
          <w:color w:val="auto"/>
        </w:rPr>
        <w:t>보고서에는</w:t>
      </w:r>
      <w:r>
        <w:rPr>
          <w:rStyle w:val="ae"/>
          <w:rFonts w:hint="eastAsia"/>
          <w:color w:val="auto"/>
        </w:rPr>
        <w:t xml:space="preserve"> Gantt</w:t>
      </w:r>
      <w:r>
        <w:rPr>
          <w:rStyle w:val="ae"/>
          <w:color w:val="auto"/>
        </w:rPr>
        <w:t xml:space="preserve"> </w:t>
      </w:r>
      <w:r>
        <w:rPr>
          <w:rStyle w:val="ae"/>
          <w:rFonts w:hint="eastAsia"/>
          <w:color w:val="auto"/>
        </w:rPr>
        <w:t>차트를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포함했다</w:t>
      </w:r>
      <w:r>
        <w:rPr>
          <w:rStyle w:val="ae"/>
          <w:rFonts w:hint="eastAsia"/>
          <w:color w:val="auto"/>
        </w:rPr>
        <w:t>.</w:t>
      </w:r>
    </w:p>
    <w:p w:rsidR="004F4F99" w:rsidRDefault="004F4F99" w:rsidP="00402B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2"/>
        <w:gridCol w:w="3649"/>
        <w:gridCol w:w="2663"/>
      </w:tblGrid>
      <w:tr w:rsidR="00EC223C" w:rsidRPr="00ED3896" w:rsidTr="002C2A2C">
        <w:trPr>
          <w:trHeight w:val="165"/>
        </w:trPr>
        <w:tc>
          <w:tcPr>
            <w:tcW w:w="2182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 w:rsidRPr="00ED3896">
              <w:rPr>
                <w:rFonts w:hint="eastAsia"/>
              </w:rPr>
              <w:t>단계</w:t>
            </w:r>
          </w:p>
        </w:tc>
        <w:tc>
          <w:tcPr>
            <w:tcW w:w="3649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>
              <w:rPr>
                <w:rFonts w:hint="eastAsia"/>
              </w:rPr>
              <w:t>일정</w:t>
            </w:r>
          </w:p>
        </w:tc>
        <w:tc>
          <w:tcPr>
            <w:tcW w:w="2663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>
              <w:rPr>
                <w:rFonts w:hint="eastAsia"/>
              </w:rPr>
              <w:t>산출물</w:t>
            </w:r>
          </w:p>
        </w:tc>
      </w:tr>
      <w:tr w:rsidR="00EC223C" w:rsidRPr="00ED3896" w:rsidTr="002C2A2C">
        <w:trPr>
          <w:trHeight w:val="72"/>
        </w:trPr>
        <w:tc>
          <w:tcPr>
            <w:tcW w:w="2182" w:type="dxa"/>
            <w:vAlign w:val="center"/>
          </w:tcPr>
          <w:p w:rsidR="00EC223C" w:rsidRPr="009652FA" w:rsidRDefault="002C2A2C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팀 결성</w:t>
            </w:r>
          </w:p>
        </w:tc>
        <w:tc>
          <w:tcPr>
            <w:tcW w:w="3649" w:type="dxa"/>
            <w:vAlign w:val="center"/>
          </w:tcPr>
          <w:p w:rsidR="00EC223C" w:rsidRPr="009652FA" w:rsidRDefault="002C2A2C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2주차(</w:t>
            </w:r>
            <w:r w:rsidRPr="009652FA">
              <w:rPr>
                <w:rFonts w:asciiTheme="majorHAnsi" w:eastAsiaTheme="majorHAnsi" w:hAnsiTheme="majorHAnsi"/>
              </w:rPr>
              <w:t>9/8)</w:t>
            </w:r>
          </w:p>
        </w:tc>
        <w:tc>
          <w:tcPr>
            <w:tcW w:w="2663" w:type="dxa"/>
            <w:vAlign w:val="center"/>
          </w:tcPr>
          <w:p w:rsidR="00EC223C" w:rsidRPr="009652FA" w:rsidRDefault="00EC223C" w:rsidP="00EC223C">
            <w:pPr>
              <w:rPr>
                <w:rFonts w:asciiTheme="majorHAnsi" w:eastAsiaTheme="majorHAnsi" w:hAnsiTheme="majorHAnsi"/>
              </w:rPr>
            </w:pPr>
          </w:p>
        </w:tc>
      </w:tr>
      <w:tr w:rsidR="002C2A2C" w:rsidRPr="00ED3896" w:rsidTr="002C2A2C">
        <w:trPr>
          <w:trHeight w:val="72"/>
        </w:trPr>
        <w:tc>
          <w:tcPr>
            <w:tcW w:w="2182" w:type="dxa"/>
            <w:vAlign w:val="center"/>
          </w:tcPr>
          <w:p w:rsidR="002C2A2C" w:rsidRPr="009652FA" w:rsidRDefault="002C2A2C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역할분배</w:t>
            </w:r>
            <w:r w:rsidR="00391451" w:rsidRPr="009652FA">
              <w:rPr>
                <w:rFonts w:asciiTheme="majorHAnsi" w:eastAsiaTheme="majorHAnsi" w:hAnsiTheme="majorHAnsi" w:hint="eastAsia"/>
              </w:rPr>
              <w:t>, 스케줄링</w:t>
            </w:r>
          </w:p>
        </w:tc>
        <w:tc>
          <w:tcPr>
            <w:tcW w:w="3649" w:type="dxa"/>
            <w:vAlign w:val="center"/>
          </w:tcPr>
          <w:p w:rsidR="002C2A2C" w:rsidRPr="009652FA" w:rsidRDefault="002C2A2C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3주차(</w:t>
            </w:r>
            <w:r w:rsidRPr="009652FA">
              <w:rPr>
                <w:rFonts w:asciiTheme="majorHAnsi" w:eastAsiaTheme="majorHAnsi" w:hAnsiTheme="majorHAnsi"/>
              </w:rPr>
              <w:t>9/15)</w:t>
            </w:r>
          </w:p>
        </w:tc>
        <w:tc>
          <w:tcPr>
            <w:tcW w:w="2663" w:type="dxa"/>
            <w:vAlign w:val="center"/>
          </w:tcPr>
          <w:p w:rsidR="002C2A2C" w:rsidRPr="009652FA" w:rsidRDefault="002C2A2C" w:rsidP="00EC223C">
            <w:pPr>
              <w:rPr>
                <w:rFonts w:asciiTheme="majorHAnsi" w:eastAsiaTheme="majorHAnsi" w:hAnsiTheme="majorHAnsi"/>
              </w:rPr>
            </w:pPr>
            <w:proofErr w:type="spellStart"/>
            <w:r w:rsidRPr="009652FA">
              <w:rPr>
                <w:rFonts w:asciiTheme="majorHAnsi" w:eastAsiaTheme="majorHAnsi" w:hAnsiTheme="majorHAnsi" w:hint="eastAsia"/>
              </w:rPr>
              <w:t>역할분담표</w:t>
            </w:r>
            <w:proofErr w:type="spellEnd"/>
            <w:r w:rsidR="00391451" w:rsidRPr="009652FA">
              <w:rPr>
                <w:rFonts w:asciiTheme="majorHAnsi" w:eastAsiaTheme="majorHAnsi" w:hAnsiTheme="majorHAnsi" w:hint="eastAsia"/>
              </w:rPr>
              <w:t>, 조직도</w:t>
            </w:r>
          </w:p>
        </w:tc>
      </w:tr>
      <w:tr w:rsidR="002C2A2C" w:rsidRPr="00ED3896" w:rsidTr="002C2A2C">
        <w:trPr>
          <w:trHeight w:val="72"/>
        </w:trPr>
        <w:tc>
          <w:tcPr>
            <w:tcW w:w="2182" w:type="dxa"/>
            <w:vAlign w:val="center"/>
          </w:tcPr>
          <w:p w:rsidR="002C2A2C" w:rsidRPr="009652FA" w:rsidRDefault="002C2A2C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요구사항분석</w:t>
            </w:r>
          </w:p>
        </w:tc>
        <w:tc>
          <w:tcPr>
            <w:tcW w:w="3649" w:type="dxa"/>
            <w:vAlign w:val="center"/>
          </w:tcPr>
          <w:p w:rsidR="002C2A2C" w:rsidRPr="009652FA" w:rsidRDefault="002C2A2C" w:rsidP="009652FA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4주차(</w:t>
            </w:r>
            <w:r w:rsidRPr="009652FA">
              <w:rPr>
                <w:rFonts w:asciiTheme="majorHAnsi" w:eastAsiaTheme="majorHAnsi" w:hAnsiTheme="majorHAnsi"/>
              </w:rPr>
              <w:t xml:space="preserve">9/22) ~ </w:t>
            </w:r>
            <w:r w:rsidR="009652FA">
              <w:rPr>
                <w:rFonts w:asciiTheme="majorHAnsi" w:eastAsiaTheme="majorHAnsi" w:hAnsiTheme="majorHAnsi"/>
              </w:rPr>
              <w:t>6</w:t>
            </w:r>
            <w:r w:rsidRPr="009652FA">
              <w:rPr>
                <w:rFonts w:asciiTheme="majorHAnsi" w:eastAsiaTheme="majorHAnsi" w:hAnsiTheme="majorHAnsi" w:hint="eastAsia"/>
              </w:rPr>
              <w:t>주차(</w:t>
            </w:r>
            <w:r w:rsidRPr="009652FA">
              <w:rPr>
                <w:rFonts w:asciiTheme="majorHAnsi" w:eastAsiaTheme="majorHAnsi" w:hAnsiTheme="majorHAnsi"/>
              </w:rPr>
              <w:t>10/</w:t>
            </w:r>
            <w:r w:rsidR="009652FA">
              <w:rPr>
                <w:rFonts w:asciiTheme="majorHAnsi" w:eastAsiaTheme="majorHAnsi" w:hAnsiTheme="majorHAnsi"/>
              </w:rPr>
              <w:t>6</w:t>
            </w:r>
            <w:r w:rsidRPr="009652FA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2663" w:type="dxa"/>
            <w:vAlign w:val="center"/>
          </w:tcPr>
          <w:p w:rsidR="002C2A2C" w:rsidRPr="009652FA" w:rsidRDefault="002C2A2C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요구사항명세서,</w:t>
            </w:r>
            <w:r w:rsidRPr="009652FA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9652FA">
              <w:rPr>
                <w:rFonts w:asciiTheme="majorHAnsi" w:eastAsiaTheme="majorHAnsi" w:hAnsiTheme="majorHAnsi"/>
              </w:rPr>
              <w:t>UseCase</w:t>
            </w:r>
            <w:proofErr w:type="spellEnd"/>
            <w:r w:rsidRPr="009652FA">
              <w:rPr>
                <w:rFonts w:asciiTheme="majorHAnsi" w:eastAsiaTheme="majorHAnsi" w:hAnsiTheme="majorHAnsi"/>
              </w:rPr>
              <w:t xml:space="preserve"> Diagram</w:t>
            </w:r>
          </w:p>
        </w:tc>
      </w:tr>
      <w:tr w:rsidR="00EC223C" w:rsidRPr="00ED3896" w:rsidTr="002C2A2C">
        <w:tc>
          <w:tcPr>
            <w:tcW w:w="2182" w:type="dxa"/>
            <w:vAlign w:val="center"/>
          </w:tcPr>
          <w:p w:rsidR="00EC223C" w:rsidRPr="009652FA" w:rsidRDefault="002C2A2C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설계</w:t>
            </w:r>
          </w:p>
        </w:tc>
        <w:tc>
          <w:tcPr>
            <w:tcW w:w="3649" w:type="dxa"/>
            <w:vAlign w:val="center"/>
          </w:tcPr>
          <w:p w:rsidR="00EC223C" w:rsidRPr="009652FA" w:rsidRDefault="002C2A2C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7주차(</w:t>
            </w:r>
            <w:r w:rsidRPr="009652FA">
              <w:rPr>
                <w:rFonts w:asciiTheme="majorHAnsi" w:eastAsiaTheme="majorHAnsi" w:hAnsiTheme="majorHAnsi"/>
              </w:rPr>
              <w:t>10/13)</w:t>
            </w:r>
          </w:p>
        </w:tc>
        <w:tc>
          <w:tcPr>
            <w:tcW w:w="2663" w:type="dxa"/>
            <w:vAlign w:val="center"/>
          </w:tcPr>
          <w:p w:rsidR="00EC223C" w:rsidRPr="009652FA" w:rsidRDefault="009652FA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구현 설계서</w:t>
            </w:r>
            <w:r w:rsidR="00391451" w:rsidRPr="009652FA">
              <w:rPr>
                <w:rFonts w:asciiTheme="majorHAnsi" w:eastAsiaTheme="majorHAnsi" w:hAnsiTheme="majorHAnsi" w:hint="eastAsia"/>
              </w:rPr>
              <w:t>, 디자인 설계서</w:t>
            </w:r>
            <w:r w:rsidRPr="009652FA">
              <w:rPr>
                <w:rFonts w:asciiTheme="majorHAnsi" w:eastAsiaTheme="majorHAnsi" w:hAnsiTheme="majorHAnsi" w:hint="eastAsia"/>
              </w:rPr>
              <w:t xml:space="preserve">, </w:t>
            </w:r>
            <w:r w:rsidRPr="009652FA">
              <w:rPr>
                <w:rFonts w:asciiTheme="majorHAnsi" w:eastAsiaTheme="majorHAnsi" w:hAnsiTheme="majorHAnsi"/>
              </w:rPr>
              <w:t>DB</w:t>
            </w:r>
            <w:r w:rsidRPr="009652FA">
              <w:rPr>
                <w:rFonts w:asciiTheme="majorHAnsi" w:eastAsiaTheme="majorHAnsi" w:hAnsiTheme="majorHAnsi" w:hint="eastAsia"/>
              </w:rPr>
              <w:t>설계도</w:t>
            </w:r>
          </w:p>
        </w:tc>
      </w:tr>
      <w:tr w:rsidR="00EC223C" w:rsidRPr="00ED3896" w:rsidTr="002C2A2C">
        <w:tc>
          <w:tcPr>
            <w:tcW w:w="2182" w:type="dxa"/>
            <w:vAlign w:val="center"/>
          </w:tcPr>
          <w:p w:rsidR="00EC223C" w:rsidRPr="009652FA" w:rsidRDefault="002C2A2C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구현</w:t>
            </w:r>
          </w:p>
        </w:tc>
        <w:tc>
          <w:tcPr>
            <w:tcW w:w="3649" w:type="dxa"/>
            <w:vAlign w:val="center"/>
          </w:tcPr>
          <w:p w:rsidR="00EC223C" w:rsidRPr="009652FA" w:rsidRDefault="00391451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8주차(</w:t>
            </w:r>
            <w:r w:rsidRPr="009652FA">
              <w:rPr>
                <w:rFonts w:asciiTheme="majorHAnsi" w:eastAsiaTheme="majorHAnsi" w:hAnsiTheme="majorHAnsi"/>
              </w:rPr>
              <w:t>10/20) ~ 12</w:t>
            </w:r>
            <w:r w:rsidRPr="009652FA">
              <w:rPr>
                <w:rFonts w:asciiTheme="majorHAnsi" w:eastAsiaTheme="majorHAnsi" w:hAnsiTheme="majorHAnsi" w:hint="eastAsia"/>
              </w:rPr>
              <w:t>주차(11/17</w:t>
            </w:r>
            <w:r w:rsidRPr="009652FA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2663" w:type="dxa"/>
            <w:vAlign w:val="center"/>
          </w:tcPr>
          <w:p w:rsidR="00EC223C" w:rsidRPr="009652FA" w:rsidRDefault="00391451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소스코드</w:t>
            </w:r>
          </w:p>
        </w:tc>
      </w:tr>
      <w:tr w:rsidR="00EC223C" w:rsidRPr="00ED3896" w:rsidTr="002C2A2C">
        <w:tc>
          <w:tcPr>
            <w:tcW w:w="2182" w:type="dxa"/>
            <w:vAlign w:val="center"/>
          </w:tcPr>
          <w:p w:rsidR="00EC223C" w:rsidRPr="009652FA" w:rsidRDefault="002C2A2C" w:rsidP="00391451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테스트</w:t>
            </w:r>
          </w:p>
        </w:tc>
        <w:tc>
          <w:tcPr>
            <w:tcW w:w="3649" w:type="dxa"/>
            <w:vAlign w:val="center"/>
          </w:tcPr>
          <w:p w:rsidR="00EC223C" w:rsidRPr="009652FA" w:rsidRDefault="00391451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13주차(</w:t>
            </w:r>
            <w:r w:rsidRPr="009652FA">
              <w:rPr>
                <w:rFonts w:asciiTheme="majorHAnsi" w:eastAsiaTheme="majorHAnsi" w:hAnsiTheme="majorHAnsi"/>
              </w:rPr>
              <w:t>11/24)</w:t>
            </w:r>
          </w:p>
        </w:tc>
        <w:tc>
          <w:tcPr>
            <w:tcW w:w="2663" w:type="dxa"/>
            <w:vAlign w:val="center"/>
          </w:tcPr>
          <w:p w:rsidR="00EC223C" w:rsidRPr="009652FA" w:rsidRDefault="00391451" w:rsidP="00391451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테스트케이스,</w:t>
            </w:r>
            <w:r w:rsidRPr="009652FA">
              <w:rPr>
                <w:rFonts w:asciiTheme="majorHAnsi" w:eastAsiaTheme="majorHAnsi" w:hAnsiTheme="majorHAnsi"/>
              </w:rPr>
              <w:t xml:space="preserve"> </w:t>
            </w:r>
            <w:r w:rsidRPr="009652FA">
              <w:rPr>
                <w:rFonts w:asciiTheme="majorHAnsi" w:eastAsiaTheme="majorHAnsi" w:hAnsiTheme="majorHAnsi" w:hint="eastAsia"/>
              </w:rPr>
              <w:t>테스트 결과 보고서,</w:t>
            </w:r>
            <w:r w:rsidRPr="009652FA">
              <w:rPr>
                <w:rFonts w:asciiTheme="majorHAnsi" w:eastAsiaTheme="majorHAnsi" w:hAnsiTheme="majorHAnsi"/>
              </w:rPr>
              <w:t xml:space="preserve"> </w:t>
            </w:r>
            <w:r w:rsidRPr="009652FA">
              <w:rPr>
                <w:rFonts w:asciiTheme="majorHAnsi" w:eastAsiaTheme="majorHAnsi" w:hAnsiTheme="majorHAnsi" w:hint="eastAsia"/>
              </w:rPr>
              <w:t>형상관리서</w:t>
            </w:r>
          </w:p>
        </w:tc>
      </w:tr>
      <w:tr w:rsidR="00391451" w:rsidRPr="00ED3896" w:rsidTr="002C2A2C">
        <w:tc>
          <w:tcPr>
            <w:tcW w:w="2182" w:type="dxa"/>
            <w:vAlign w:val="center"/>
          </w:tcPr>
          <w:p w:rsidR="00391451" w:rsidRPr="009652FA" w:rsidRDefault="00391451" w:rsidP="00391451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보고서작성</w:t>
            </w:r>
          </w:p>
        </w:tc>
        <w:tc>
          <w:tcPr>
            <w:tcW w:w="3649" w:type="dxa"/>
            <w:vAlign w:val="center"/>
          </w:tcPr>
          <w:p w:rsidR="00391451" w:rsidRPr="009652FA" w:rsidRDefault="00391451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14주차(</w:t>
            </w:r>
            <w:r w:rsidRPr="009652FA">
              <w:rPr>
                <w:rFonts w:asciiTheme="majorHAnsi" w:eastAsiaTheme="majorHAnsi" w:hAnsiTheme="majorHAnsi"/>
              </w:rPr>
              <w:t>12/1)</w:t>
            </w:r>
          </w:p>
        </w:tc>
        <w:tc>
          <w:tcPr>
            <w:tcW w:w="2663" w:type="dxa"/>
            <w:vAlign w:val="center"/>
          </w:tcPr>
          <w:p w:rsidR="00391451" w:rsidRPr="009652FA" w:rsidRDefault="00391451" w:rsidP="00391451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최종보고서,</w:t>
            </w:r>
            <w:r w:rsidRPr="009652FA">
              <w:rPr>
                <w:rFonts w:asciiTheme="majorHAnsi" w:eastAsiaTheme="majorHAnsi" w:hAnsiTheme="majorHAnsi"/>
              </w:rPr>
              <w:t xml:space="preserve"> </w:t>
            </w:r>
            <w:r w:rsidRPr="009652FA">
              <w:rPr>
                <w:rFonts w:asciiTheme="majorHAnsi" w:eastAsiaTheme="majorHAnsi" w:hAnsiTheme="majorHAnsi" w:hint="eastAsia"/>
              </w:rPr>
              <w:t>발표자료</w:t>
            </w:r>
          </w:p>
        </w:tc>
      </w:tr>
      <w:tr w:rsidR="00391451" w:rsidRPr="00ED3896" w:rsidTr="002C2A2C">
        <w:tc>
          <w:tcPr>
            <w:tcW w:w="2182" w:type="dxa"/>
            <w:vAlign w:val="center"/>
          </w:tcPr>
          <w:p w:rsidR="00391451" w:rsidRPr="009652FA" w:rsidRDefault="00391451" w:rsidP="00391451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배포</w:t>
            </w:r>
          </w:p>
        </w:tc>
        <w:tc>
          <w:tcPr>
            <w:tcW w:w="3649" w:type="dxa"/>
            <w:vAlign w:val="center"/>
          </w:tcPr>
          <w:p w:rsidR="00391451" w:rsidRPr="009652FA" w:rsidRDefault="00391451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15주차(</w:t>
            </w:r>
            <w:r w:rsidRPr="009652FA">
              <w:rPr>
                <w:rFonts w:asciiTheme="majorHAnsi" w:eastAsiaTheme="majorHAnsi" w:hAnsiTheme="majorHAnsi"/>
              </w:rPr>
              <w:t>12/8)</w:t>
            </w:r>
          </w:p>
        </w:tc>
        <w:tc>
          <w:tcPr>
            <w:tcW w:w="2663" w:type="dxa"/>
            <w:vAlign w:val="center"/>
          </w:tcPr>
          <w:p w:rsidR="00391451" w:rsidRPr="009652FA" w:rsidRDefault="00391451" w:rsidP="00391451">
            <w:pPr>
              <w:rPr>
                <w:rFonts w:asciiTheme="majorHAnsi" w:eastAsiaTheme="majorHAnsi" w:hAnsiTheme="majorHAnsi"/>
              </w:rPr>
            </w:pPr>
          </w:p>
        </w:tc>
      </w:tr>
    </w:tbl>
    <w:p w:rsidR="000A76A1" w:rsidRDefault="000A76A1" w:rsidP="00402B53"/>
    <w:p w:rsidR="00EC223C" w:rsidRDefault="000A76A1" w:rsidP="00402B53">
      <w:r>
        <w:br w:type="page"/>
      </w:r>
    </w:p>
    <w:p w:rsidR="00402B53" w:rsidRPr="00402B53" w:rsidRDefault="00402B53" w:rsidP="00402B53">
      <w:pPr>
        <w:pStyle w:val="2"/>
      </w:pPr>
      <w:bookmarkStart w:id="7" w:name="_Toc447537508"/>
      <w:r>
        <w:rPr>
          <w:rFonts w:hint="eastAsia"/>
        </w:rPr>
        <w:lastRenderedPageBreak/>
        <w:t>조직</w:t>
      </w:r>
      <w:bookmarkEnd w:id="7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EC223C" w:rsidTr="004B4701">
        <w:tc>
          <w:tcPr>
            <w:tcW w:w="8538" w:type="dxa"/>
          </w:tcPr>
          <w:p w:rsidR="00EC223C" w:rsidRPr="00BA2195" w:rsidRDefault="00EC223C" w:rsidP="00EC223C">
            <w:pPr>
              <w:rPr>
                <w:rStyle w:val="ae"/>
              </w:rPr>
            </w:pPr>
            <w:bookmarkStart w:id="8" w:name="_Toc287096150"/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구성원들의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조직도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역할을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EC223C" w:rsidRDefault="000A76A1" w:rsidP="000A76A1">
      <w:pPr>
        <w:pStyle w:val="3"/>
      </w:pPr>
      <w:bookmarkStart w:id="9" w:name="_Toc447537509"/>
      <w:r>
        <w:rPr>
          <w:rFonts w:hint="eastAsia"/>
        </w:rPr>
        <w:t>조직도</w:t>
      </w:r>
      <w:bookmarkEnd w:id="9"/>
    </w:p>
    <w:p w:rsidR="009208A7" w:rsidRDefault="002E3847" w:rsidP="004221DF">
      <w:r>
        <w:rPr>
          <w:rFonts w:hint="eastAsia"/>
        </w:rPr>
        <w:t>계층적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구조로</w:t>
      </w:r>
      <w:r>
        <w:rPr>
          <w:rFonts w:hint="eastAsia"/>
        </w:rPr>
        <w:t xml:space="preserve"> </w:t>
      </w:r>
      <w:r>
        <w:rPr>
          <w:rFonts w:hint="eastAsia"/>
        </w:rPr>
        <w:t>팀장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고급</w:t>
      </w:r>
      <w:r>
        <w:rPr>
          <w:rFonts w:hint="eastAsia"/>
        </w:rPr>
        <w:t xml:space="preserve"> </w:t>
      </w:r>
      <w:r>
        <w:rPr>
          <w:rFonts w:hint="eastAsia"/>
        </w:rPr>
        <w:t>프로그래머</w:t>
      </w:r>
      <w:r>
        <w:rPr>
          <w:rFonts w:hint="eastAsia"/>
        </w:rPr>
        <w:t xml:space="preserve">, </w:t>
      </w:r>
      <w:r>
        <w:rPr>
          <w:rFonts w:hint="eastAsia"/>
        </w:rPr>
        <w:t>품질</w:t>
      </w:r>
      <w:r>
        <w:rPr>
          <w:rFonts w:hint="eastAsia"/>
        </w:rPr>
        <w:t xml:space="preserve"> </w:t>
      </w:r>
      <w:r>
        <w:rPr>
          <w:rFonts w:hint="eastAsia"/>
        </w:rPr>
        <w:t>보증</w:t>
      </w:r>
      <w:r>
        <w:rPr>
          <w:rFonts w:hint="eastAsia"/>
        </w:rPr>
        <w:t xml:space="preserve"> </w:t>
      </w:r>
      <w:r>
        <w:rPr>
          <w:rFonts w:hint="eastAsia"/>
        </w:rPr>
        <w:t>담당자로</w:t>
      </w:r>
      <w:r>
        <w:rPr>
          <w:rFonts w:hint="eastAsia"/>
        </w:rPr>
        <w:t xml:space="preserve"> </w:t>
      </w:r>
      <w:r>
        <w:rPr>
          <w:rFonts w:hint="eastAsia"/>
        </w:rPr>
        <w:t>구성되고</w:t>
      </w:r>
      <w:r>
        <w:rPr>
          <w:rFonts w:hint="eastAsia"/>
        </w:rPr>
        <w:t xml:space="preserve"> </w:t>
      </w:r>
      <w:r>
        <w:rPr>
          <w:rFonts w:hint="eastAsia"/>
        </w:rPr>
        <w:t>하위에는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팀원들이</w:t>
      </w:r>
      <w:r>
        <w:rPr>
          <w:rFonts w:hint="eastAsia"/>
        </w:rPr>
        <w:t xml:space="preserve"> </w:t>
      </w:r>
      <w:r>
        <w:rPr>
          <w:rFonts w:hint="eastAsia"/>
        </w:rPr>
        <w:t>위치하고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 w:rsidR="009208A7">
        <w:rPr>
          <w:rFonts w:hint="eastAsia"/>
        </w:rPr>
        <w:t>팀장은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함성훈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각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그룹의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장은</w:t>
      </w:r>
      <w:r w:rsidR="009208A7">
        <w:rPr>
          <w:rFonts w:hint="eastAsia"/>
        </w:rPr>
        <w:t xml:space="preserve"> </w:t>
      </w:r>
      <w:proofErr w:type="spellStart"/>
      <w:r w:rsidR="009208A7">
        <w:rPr>
          <w:rFonts w:hint="eastAsia"/>
        </w:rPr>
        <w:t>이의강과</w:t>
      </w:r>
      <w:proofErr w:type="spellEnd"/>
      <w:r w:rsidR="009208A7">
        <w:rPr>
          <w:rFonts w:hint="eastAsia"/>
        </w:rPr>
        <w:t xml:space="preserve"> </w:t>
      </w:r>
      <w:proofErr w:type="spellStart"/>
      <w:r w:rsidR="009208A7">
        <w:rPr>
          <w:rFonts w:hint="eastAsia"/>
        </w:rPr>
        <w:t>이서안</w:t>
      </w:r>
      <w:proofErr w:type="spellEnd"/>
      <w:r w:rsidR="009208A7">
        <w:rPr>
          <w:rFonts w:hint="eastAsia"/>
        </w:rPr>
        <w:t xml:space="preserve"> </w:t>
      </w:r>
      <w:r w:rsidR="009208A7">
        <w:rPr>
          <w:rFonts w:hint="eastAsia"/>
        </w:rPr>
        <w:t>하위에는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윤재영</w:t>
      </w:r>
      <w:r w:rsidR="009208A7">
        <w:rPr>
          <w:rFonts w:hint="eastAsia"/>
        </w:rPr>
        <w:t xml:space="preserve">, </w:t>
      </w:r>
      <w:proofErr w:type="spellStart"/>
      <w:r w:rsidR="009208A7">
        <w:rPr>
          <w:rFonts w:hint="eastAsia"/>
        </w:rPr>
        <w:t>이충만</w:t>
      </w:r>
      <w:proofErr w:type="spellEnd"/>
      <w:r w:rsidR="009208A7">
        <w:rPr>
          <w:rFonts w:hint="eastAsia"/>
        </w:rPr>
        <w:t xml:space="preserve">, </w:t>
      </w:r>
      <w:proofErr w:type="spellStart"/>
      <w:r w:rsidR="009208A7">
        <w:rPr>
          <w:rFonts w:hint="eastAsia"/>
        </w:rPr>
        <w:t>박생재</w:t>
      </w:r>
      <w:proofErr w:type="spellEnd"/>
      <w:r w:rsidR="009208A7">
        <w:rPr>
          <w:rFonts w:hint="eastAsia"/>
        </w:rPr>
        <w:t xml:space="preserve">, </w:t>
      </w:r>
      <w:proofErr w:type="spellStart"/>
      <w:r w:rsidR="009208A7">
        <w:rPr>
          <w:rFonts w:hint="eastAsia"/>
        </w:rPr>
        <w:t>신종건으로</w:t>
      </w:r>
      <w:proofErr w:type="spellEnd"/>
      <w:r w:rsidR="009208A7">
        <w:rPr>
          <w:rFonts w:hint="eastAsia"/>
        </w:rPr>
        <w:t xml:space="preserve"> </w:t>
      </w:r>
      <w:r w:rsidR="009208A7">
        <w:rPr>
          <w:rFonts w:hint="eastAsia"/>
        </w:rPr>
        <w:t>구성하였다</w:t>
      </w:r>
      <w:r w:rsidR="009208A7">
        <w:rPr>
          <w:rFonts w:hint="eastAsia"/>
        </w:rPr>
        <w:t>.</w:t>
      </w:r>
      <w:r w:rsidR="009208A7">
        <w:t xml:space="preserve"> </w:t>
      </w:r>
      <w:r w:rsidR="009208A7">
        <w:rPr>
          <w:rFonts w:hint="eastAsia"/>
        </w:rPr>
        <w:t>각자의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자세한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역할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및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책임은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다음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문서로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나타내었고</w:t>
      </w:r>
      <w:r w:rsidR="009208A7">
        <w:rPr>
          <w:rFonts w:hint="eastAsia"/>
        </w:rPr>
        <w:t xml:space="preserve">, </w:t>
      </w:r>
      <w:proofErr w:type="spellStart"/>
      <w:r w:rsidR="009208A7">
        <w:rPr>
          <w:rFonts w:hint="eastAsia"/>
        </w:rPr>
        <w:t>조직도는</w:t>
      </w:r>
      <w:proofErr w:type="spellEnd"/>
      <w:r w:rsidR="009208A7">
        <w:rPr>
          <w:rFonts w:hint="eastAsia"/>
        </w:rPr>
        <w:t xml:space="preserve"> </w:t>
      </w:r>
      <w:r w:rsidR="009208A7">
        <w:rPr>
          <w:rFonts w:hint="eastAsia"/>
        </w:rPr>
        <w:t>다음과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같다</w:t>
      </w:r>
      <w:r w:rsidR="009208A7">
        <w:rPr>
          <w:rFonts w:hint="eastAsia"/>
        </w:rPr>
        <w:t>.</w:t>
      </w:r>
    </w:p>
    <w:p w:rsidR="000A76A1" w:rsidRDefault="009208A7" w:rsidP="004221DF">
      <w:r>
        <w:t xml:space="preserve"> </w:t>
      </w:r>
      <w:r>
        <w:rPr>
          <w:noProof/>
        </w:rPr>
        <w:drawing>
          <wp:inline distT="0" distB="0" distL="0" distR="0">
            <wp:extent cx="5400040" cy="2756535"/>
            <wp:effectExtent l="0" t="0" r="29210" b="0"/>
            <wp:docPr id="4" name="다이어그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A76A1" w:rsidRDefault="000A76A1" w:rsidP="004221DF"/>
    <w:p w:rsidR="000A76A1" w:rsidRDefault="000A76A1" w:rsidP="000A76A1">
      <w:pPr>
        <w:pStyle w:val="3"/>
      </w:pPr>
      <w:bookmarkStart w:id="10" w:name="_Toc447537510"/>
      <w:r>
        <w:rPr>
          <w:rFonts w:hint="eastAsia"/>
        </w:rPr>
        <w:t>역할 및 책임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2"/>
        <w:gridCol w:w="2161"/>
        <w:gridCol w:w="4151"/>
      </w:tblGrid>
      <w:tr w:rsidR="00EC223C" w:rsidRPr="00ED3896" w:rsidTr="002E3847">
        <w:trPr>
          <w:trHeight w:val="165"/>
        </w:trPr>
        <w:tc>
          <w:tcPr>
            <w:tcW w:w="2182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팀원</w:t>
            </w:r>
          </w:p>
        </w:tc>
        <w:tc>
          <w:tcPr>
            <w:tcW w:w="2161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역할</w:t>
            </w:r>
          </w:p>
        </w:tc>
        <w:tc>
          <w:tcPr>
            <w:tcW w:w="4151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책임</w:t>
            </w:r>
          </w:p>
        </w:tc>
      </w:tr>
      <w:tr w:rsidR="00EC223C" w:rsidRPr="00ED3896" w:rsidTr="002E3847">
        <w:trPr>
          <w:trHeight w:val="72"/>
        </w:trPr>
        <w:tc>
          <w:tcPr>
            <w:tcW w:w="2182" w:type="dxa"/>
            <w:vAlign w:val="center"/>
          </w:tcPr>
          <w:p w:rsidR="00EC223C" w:rsidRPr="00F32D75" w:rsidRDefault="002E3847" w:rsidP="004B4701">
            <w:r>
              <w:rPr>
                <w:rFonts w:hint="eastAsia"/>
              </w:rPr>
              <w:t>함성훈</w:t>
            </w:r>
          </w:p>
        </w:tc>
        <w:tc>
          <w:tcPr>
            <w:tcW w:w="2161" w:type="dxa"/>
            <w:vAlign w:val="center"/>
          </w:tcPr>
          <w:p w:rsidR="00EC223C" w:rsidRPr="00F32D75" w:rsidRDefault="002E3847" w:rsidP="004B4701"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팀장</w:t>
            </w:r>
          </w:p>
        </w:tc>
        <w:tc>
          <w:tcPr>
            <w:tcW w:w="4151" w:type="dxa"/>
            <w:vAlign w:val="center"/>
          </w:tcPr>
          <w:p w:rsidR="00EC223C" w:rsidRPr="00F32D75" w:rsidRDefault="002E3847" w:rsidP="004B4701"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총괄과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책임</w:t>
            </w:r>
          </w:p>
        </w:tc>
      </w:tr>
      <w:tr w:rsidR="00EC223C" w:rsidRPr="00ED3896" w:rsidTr="002E3847">
        <w:tc>
          <w:tcPr>
            <w:tcW w:w="2182" w:type="dxa"/>
            <w:vAlign w:val="center"/>
          </w:tcPr>
          <w:p w:rsidR="00EC223C" w:rsidRPr="00F32D75" w:rsidRDefault="002E3847" w:rsidP="004B4701">
            <w:r>
              <w:rPr>
                <w:rFonts w:hint="eastAsia"/>
              </w:rPr>
              <w:t>윤재영</w:t>
            </w:r>
          </w:p>
        </w:tc>
        <w:tc>
          <w:tcPr>
            <w:tcW w:w="2161" w:type="dxa"/>
            <w:vAlign w:val="center"/>
          </w:tcPr>
          <w:p w:rsidR="00EC223C" w:rsidRPr="00F32D75" w:rsidRDefault="002E3847" w:rsidP="004B4701">
            <w:r>
              <w:rPr>
                <w:rFonts w:hint="eastAsia"/>
              </w:rPr>
              <w:t>개발자</w:t>
            </w:r>
          </w:p>
        </w:tc>
        <w:tc>
          <w:tcPr>
            <w:tcW w:w="4151" w:type="dxa"/>
            <w:vAlign w:val="center"/>
          </w:tcPr>
          <w:p w:rsidR="00EC223C" w:rsidRPr="00F32D75" w:rsidRDefault="002E3847" w:rsidP="004B4701"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책임</w:t>
            </w:r>
          </w:p>
        </w:tc>
      </w:tr>
      <w:tr w:rsidR="00C924CC" w:rsidRPr="00ED3896" w:rsidTr="002E3847">
        <w:tc>
          <w:tcPr>
            <w:tcW w:w="2182" w:type="dxa"/>
            <w:vAlign w:val="center"/>
          </w:tcPr>
          <w:p w:rsidR="00C924CC" w:rsidRPr="00F32D75" w:rsidRDefault="002E3847" w:rsidP="004B4701">
            <w:proofErr w:type="spellStart"/>
            <w:r>
              <w:rPr>
                <w:rFonts w:hint="eastAsia"/>
              </w:rPr>
              <w:t>이충만</w:t>
            </w:r>
            <w:proofErr w:type="spellEnd"/>
          </w:p>
        </w:tc>
        <w:tc>
          <w:tcPr>
            <w:tcW w:w="2161" w:type="dxa"/>
            <w:vAlign w:val="center"/>
          </w:tcPr>
          <w:p w:rsidR="00C924CC" w:rsidRPr="00F32D75" w:rsidRDefault="002E3847" w:rsidP="004B4701">
            <w:r>
              <w:rPr>
                <w:rFonts w:hint="eastAsia"/>
              </w:rPr>
              <w:t>산출물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담당</w:t>
            </w:r>
          </w:p>
        </w:tc>
        <w:tc>
          <w:tcPr>
            <w:tcW w:w="4151" w:type="dxa"/>
            <w:vAlign w:val="center"/>
          </w:tcPr>
          <w:p w:rsidR="00C924CC" w:rsidRPr="00F32D75" w:rsidRDefault="002E3847" w:rsidP="004B4701"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산출물을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백업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책임</w:t>
            </w:r>
          </w:p>
        </w:tc>
      </w:tr>
      <w:tr w:rsidR="00C924CC" w:rsidRPr="00ED3896" w:rsidTr="002E3847">
        <w:tc>
          <w:tcPr>
            <w:tcW w:w="2182" w:type="dxa"/>
            <w:vAlign w:val="center"/>
          </w:tcPr>
          <w:p w:rsidR="00C924CC" w:rsidRPr="00F32D75" w:rsidRDefault="002E3847" w:rsidP="004B4701">
            <w:proofErr w:type="spellStart"/>
            <w:r>
              <w:rPr>
                <w:rFonts w:hint="eastAsia"/>
              </w:rPr>
              <w:t>박생재</w:t>
            </w:r>
            <w:proofErr w:type="spellEnd"/>
          </w:p>
        </w:tc>
        <w:tc>
          <w:tcPr>
            <w:tcW w:w="2161" w:type="dxa"/>
            <w:vAlign w:val="center"/>
          </w:tcPr>
          <w:p w:rsidR="00C924CC" w:rsidRPr="00F32D75" w:rsidRDefault="002E3847" w:rsidP="004B4701"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설계자</w:t>
            </w:r>
          </w:p>
        </w:tc>
        <w:tc>
          <w:tcPr>
            <w:tcW w:w="4151" w:type="dxa"/>
            <w:vAlign w:val="center"/>
          </w:tcPr>
          <w:p w:rsidR="00C924CC" w:rsidRPr="00F32D75" w:rsidRDefault="002E3847" w:rsidP="004B4701"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책임</w:t>
            </w:r>
          </w:p>
        </w:tc>
      </w:tr>
      <w:tr w:rsidR="002E3847" w:rsidRPr="00ED3896" w:rsidTr="002E3847">
        <w:tc>
          <w:tcPr>
            <w:tcW w:w="2182" w:type="dxa"/>
            <w:vAlign w:val="center"/>
          </w:tcPr>
          <w:p w:rsidR="002E3847" w:rsidRPr="00F32D75" w:rsidRDefault="002E3847" w:rsidP="004B4701">
            <w:proofErr w:type="spellStart"/>
            <w:r>
              <w:rPr>
                <w:rFonts w:hint="eastAsia"/>
              </w:rPr>
              <w:t>이의강</w:t>
            </w:r>
            <w:proofErr w:type="spellEnd"/>
          </w:p>
        </w:tc>
        <w:tc>
          <w:tcPr>
            <w:tcW w:w="2161" w:type="dxa"/>
            <w:vAlign w:val="center"/>
          </w:tcPr>
          <w:p w:rsidR="002E3847" w:rsidRPr="00F32D75" w:rsidRDefault="002E3847" w:rsidP="004B4701">
            <w:r>
              <w:rPr>
                <w:rFonts w:hint="eastAsia"/>
              </w:rPr>
              <w:t>개발자</w:t>
            </w:r>
          </w:p>
        </w:tc>
        <w:tc>
          <w:tcPr>
            <w:tcW w:w="4151" w:type="dxa"/>
            <w:vAlign w:val="center"/>
          </w:tcPr>
          <w:p w:rsidR="002E3847" w:rsidRPr="00F32D75" w:rsidRDefault="002E3847" w:rsidP="004B4701"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책임</w:t>
            </w:r>
          </w:p>
        </w:tc>
      </w:tr>
      <w:tr w:rsidR="002E3847" w:rsidRPr="00ED3896" w:rsidTr="002E3847">
        <w:tc>
          <w:tcPr>
            <w:tcW w:w="2182" w:type="dxa"/>
            <w:vAlign w:val="center"/>
          </w:tcPr>
          <w:p w:rsidR="002E3847" w:rsidRDefault="002E3847" w:rsidP="004B4701">
            <w:r>
              <w:rPr>
                <w:rFonts w:hint="eastAsia"/>
              </w:rPr>
              <w:t>신종건</w:t>
            </w:r>
          </w:p>
        </w:tc>
        <w:tc>
          <w:tcPr>
            <w:tcW w:w="2161" w:type="dxa"/>
            <w:vAlign w:val="center"/>
          </w:tcPr>
          <w:p w:rsidR="002E3847" w:rsidRDefault="002E3847" w:rsidP="004B4701">
            <w:proofErr w:type="spellStart"/>
            <w:r>
              <w:rPr>
                <w:rFonts w:hint="eastAsia"/>
              </w:rPr>
              <w:t>테스팅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담당자</w:t>
            </w:r>
          </w:p>
        </w:tc>
        <w:tc>
          <w:tcPr>
            <w:tcW w:w="4151" w:type="dxa"/>
            <w:vAlign w:val="center"/>
          </w:tcPr>
          <w:p w:rsidR="002E3847" w:rsidRPr="00F32D75" w:rsidRDefault="002E3847" w:rsidP="004B4701"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산출물에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테스팅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책임</w:t>
            </w:r>
          </w:p>
        </w:tc>
      </w:tr>
      <w:tr w:rsidR="00EC223C" w:rsidRPr="00ED3896" w:rsidTr="002E3847">
        <w:tc>
          <w:tcPr>
            <w:tcW w:w="2182" w:type="dxa"/>
            <w:vAlign w:val="center"/>
          </w:tcPr>
          <w:p w:rsidR="00EC223C" w:rsidRPr="00F32D75" w:rsidRDefault="002E3847" w:rsidP="004B4701">
            <w:proofErr w:type="spellStart"/>
            <w:r>
              <w:rPr>
                <w:rFonts w:hint="eastAsia"/>
              </w:rPr>
              <w:t>이서안</w:t>
            </w:r>
            <w:proofErr w:type="spellEnd"/>
          </w:p>
        </w:tc>
        <w:tc>
          <w:tcPr>
            <w:tcW w:w="2161" w:type="dxa"/>
            <w:vAlign w:val="center"/>
          </w:tcPr>
          <w:p w:rsidR="00EC223C" w:rsidRPr="00F32D75" w:rsidRDefault="002E3847" w:rsidP="004B4701"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담당자</w:t>
            </w:r>
          </w:p>
        </w:tc>
        <w:tc>
          <w:tcPr>
            <w:tcW w:w="4151" w:type="dxa"/>
            <w:vAlign w:val="center"/>
          </w:tcPr>
          <w:p w:rsidR="00EC223C" w:rsidRPr="00F32D75" w:rsidRDefault="002E3847" w:rsidP="004B4701"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보증에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책임</w:t>
            </w:r>
          </w:p>
        </w:tc>
      </w:tr>
    </w:tbl>
    <w:p w:rsidR="000A76A1" w:rsidRDefault="000A76A1" w:rsidP="004221DF"/>
    <w:p w:rsidR="000A76A1" w:rsidRDefault="000A76A1" w:rsidP="004221DF">
      <w:r>
        <w:br w:type="page"/>
      </w:r>
    </w:p>
    <w:p w:rsidR="00AC6F6C" w:rsidRDefault="000A76A1" w:rsidP="000A76A1">
      <w:pPr>
        <w:pStyle w:val="2"/>
      </w:pPr>
      <w:bookmarkStart w:id="11" w:name="_Toc447537511"/>
      <w:r>
        <w:rPr>
          <w:rFonts w:hint="eastAsia"/>
        </w:rPr>
        <w:lastRenderedPageBreak/>
        <w:t>생명주기 모델</w:t>
      </w:r>
      <w:bookmarkEnd w:id="11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A76A1" w:rsidRPr="00EC223C" w:rsidTr="00D50C85">
        <w:tc>
          <w:tcPr>
            <w:tcW w:w="8494" w:type="dxa"/>
          </w:tcPr>
          <w:p w:rsidR="000A76A1" w:rsidRPr="00BA2195" w:rsidRDefault="000A76A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생명주기에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D50C85" w:rsidRDefault="00D50C85" w:rsidP="000A76A1">
      <w:pPr>
        <w:rPr>
          <w:rStyle w:val="ae"/>
          <w:color w:val="auto"/>
        </w:rPr>
      </w:pPr>
    </w:p>
    <w:p w:rsidR="000A76A1" w:rsidRDefault="00D50C85" w:rsidP="000A76A1">
      <w:r>
        <w:rPr>
          <w:rStyle w:val="ae"/>
          <w:rFonts w:hint="eastAsia"/>
          <w:color w:val="auto"/>
        </w:rPr>
        <w:t>팀원들의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토론과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투표를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통해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프로젝트에서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사용할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생명주기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모델을</w:t>
      </w:r>
      <w:r>
        <w:rPr>
          <w:rStyle w:val="ae"/>
          <w:rFonts w:hint="eastAsia"/>
          <w:color w:val="auto"/>
        </w:rPr>
        <w:t xml:space="preserve"> Waterfall</w:t>
      </w:r>
      <w:r>
        <w:rPr>
          <w:rStyle w:val="ae"/>
          <w:rFonts w:hint="eastAsia"/>
          <w:color w:val="auto"/>
        </w:rPr>
        <w:t>로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결정하였다</w:t>
      </w:r>
      <w:r>
        <w:rPr>
          <w:rStyle w:val="ae"/>
          <w:rFonts w:hint="eastAsia"/>
          <w:color w:val="auto"/>
        </w:rPr>
        <w:t xml:space="preserve">. </w:t>
      </w:r>
      <w:r>
        <w:rPr>
          <w:rStyle w:val="ae"/>
          <w:rFonts w:hint="eastAsia"/>
          <w:color w:val="auto"/>
        </w:rPr>
        <w:t>각자가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생각하는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이유를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함께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적었고</w:t>
      </w:r>
      <w:r>
        <w:rPr>
          <w:rStyle w:val="ae"/>
          <w:rFonts w:hint="eastAsia"/>
          <w:color w:val="auto"/>
        </w:rPr>
        <w:t>, PM</w:t>
      </w:r>
      <w:r>
        <w:rPr>
          <w:rStyle w:val="ae"/>
          <w:rFonts w:hint="eastAsia"/>
          <w:color w:val="auto"/>
        </w:rPr>
        <w:t>이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최종결정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하였다</w:t>
      </w:r>
      <w:r>
        <w:rPr>
          <w:rStyle w:val="ae"/>
          <w:rFonts w:hint="eastAsia"/>
          <w:color w:val="auto"/>
        </w:rPr>
        <w:t>.</w:t>
      </w:r>
    </w:p>
    <w:p w:rsidR="000A76A1" w:rsidRDefault="000A76A1" w:rsidP="000A76A1"/>
    <w:p w:rsidR="000A76A1" w:rsidRDefault="00D50C85" w:rsidP="00D50C85">
      <w:r>
        <w:rPr>
          <w:noProof/>
        </w:rPr>
        <w:drawing>
          <wp:inline distT="0" distB="0" distL="0" distR="0" wp14:anchorId="12FE55FB" wp14:editId="42353E2C">
            <wp:extent cx="5400040" cy="405003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71124_16260012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A1" w:rsidRPr="000A76A1" w:rsidRDefault="000A76A1" w:rsidP="00B12CC1">
      <w:pPr>
        <w:ind w:right="800"/>
      </w:pPr>
    </w:p>
    <w:p w:rsidR="000A76A1" w:rsidRDefault="000A76A1" w:rsidP="000A76A1"/>
    <w:p w:rsidR="000A76A1" w:rsidRDefault="000A76A1" w:rsidP="000A76A1">
      <w:pPr>
        <w:pStyle w:val="2"/>
      </w:pPr>
      <w:bookmarkStart w:id="12" w:name="_Toc447537512"/>
      <w:r>
        <w:rPr>
          <w:rFonts w:hint="eastAsia"/>
        </w:rPr>
        <w:t>도구</w:t>
      </w:r>
      <w:bookmarkEnd w:id="12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A76A1" w:rsidRPr="00EC223C" w:rsidTr="004B4701">
        <w:tc>
          <w:tcPr>
            <w:tcW w:w="8538" w:type="dxa"/>
          </w:tcPr>
          <w:p w:rsidR="000A76A1" w:rsidRDefault="000A76A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  <w:r w:rsidR="00B91667">
              <w:rPr>
                <w:rStyle w:val="ae"/>
                <w:rFonts w:hint="eastAsia"/>
              </w:rPr>
              <w:t xml:space="preserve"> </w:t>
            </w:r>
          </w:p>
          <w:p w:rsidR="00B91667" w:rsidRPr="00BA2195" w:rsidRDefault="00B91667" w:rsidP="004B4701">
            <w:pPr>
              <w:rPr>
                <w:rStyle w:val="ae"/>
              </w:rPr>
            </w:pPr>
            <w:r>
              <w:rPr>
                <w:rStyle w:val="ae"/>
              </w:rPr>
              <w:t>E</w:t>
            </w:r>
            <w:r>
              <w:rPr>
                <w:rStyle w:val="ae"/>
                <w:rFonts w:hint="eastAsia"/>
              </w:rPr>
              <w:t xml:space="preserve">x) </w:t>
            </w:r>
            <w:r>
              <w:rPr>
                <w:rStyle w:val="ae"/>
                <w:rFonts w:hint="eastAsia"/>
              </w:rPr>
              <w:t>일정관리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형상관리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</w:t>
            </w:r>
            <w:proofErr w:type="gramStart"/>
            <w:r>
              <w:rPr>
                <w:rStyle w:val="ae"/>
                <w:rFonts w:hint="eastAsia"/>
              </w:rPr>
              <w:t>..</w:t>
            </w:r>
            <w:proofErr w:type="gramEnd"/>
          </w:p>
        </w:tc>
      </w:tr>
      <w:bookmarkEnd w:id="8"/>
    </w:tbl>
    <w:p w:rsidR="000A76A1" w:rsidRDefault="000A76A1" w:rsidP="000A76A1"/>
    <w:p w:rsidR="00D50C85" w:rsidRDefault="00D50C85" w:rsidP="00D50C85">
      <w:pPr>
        <w:rPr>
          <w:rStyle w:val="ae"/>
          <w:color w:val="auto"/>
        </w:rPr>
      </w:pPr>
      <w:r>
        <w:rPr>
          <w:rStyle w:val="ae"/>
          <w:rFonts w:hint="eastAsia"/>
          <w:color w:val="auto"/>
        </w:rPr>
        <w:t>일정관리도구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color w:val="auto"/>
        </w:rPr>
        <w:t>–</w:t>
      </w:r>
      <w:r>
        <w:rPr>
          <w:rStyle w:val="ae"/>
          <w:rFonts w:hint="eastAsia"/>
          <w:color w:val="auto"/>
        </w:rPr>
        <w:t xml:space="preserve"> </w:t>
      </w:r>
      <w:proofErr w:type="spellStart"/>
      <w:r>
        <w:rPr>
          <w:rStyle w:val="ae"/>
          <w:rFonts w:hint="eastAsia"/>
          <w:color w:val="auto"/>
        </w:rPr>
        <w:t>Redmine</w:t>
      </w:r>
      <w:proofErr w:type="spellEnd"/>
      <w:r>
        <w:rPr>
          <w:rStyle w:val="ae"/>
          <w:rFonts w:hint="eastAsia"/>
          <w:color w:val="auto"/>
        </w:rPr>
        <w:t xml:space="preserve">, PERT chart, Gantt chart </w:t>
      </w:r>
    </w:p>
    <w:p w:rsidR="00D50C85" w:rsidRDefault="00D50C85" w:rsidP="00D50C85">
      <w:pPr>
        <w:rPr>
          <w:rStyle w:val="ae"/>
          <w:color w:val="auto"/>
        </w:rPr>
      </w:pPr>
      <w:r>
        <w:rPr>
          <w:rStyle w:val="ae"/>
          <w:rFonts w:hint="eastAsia"/>
          <w:color w:val="auto"/>
        </w:rPr>
        <w:t>형상관리도구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color w:val="auto"/>
        </w:rPr>
        <w:t>–</w:t>
      </w:r>
      <w:r>
        <w:rPr>
          <w:rStyle w:val="ae"/>
          <w:rFonts w:hint="eastAsia"/>
          <w:color w:val="auto"/>
        </w:rPr>
        <w:t xml:space="preserve"> </w:t>
      </w:r>
      <w:proofErr w:type="spellStart"/>
      <w:r>
        <w:rPr>
          <w:rStyle w:val="ae"/>
          <w:rFonts w:hint="eastAsia"/>
          <w:color w:val="auto"/>
        </w:rPr>
        <w:t>Git</w:t>
      </w:r>
      <w:proofErr w:type="spellEnd"/>
    </w:p>
    <w:p w:rsidR="00D50C85" w:rsidRDefault="00D50C85" w:rsidP="00D50C85">
      <w:pPr>
        <w:rPr>
          <w:rStyle w:val="ae"/>
          <w:color w:val="auto"/>
        </w:rPr>
      </w:pPr>
      <w:r>
        <w:rPr>
          <w:rStyle w:val="ae"/>
          <w:rFonts w:hint="eastAsia"/>
          <w:color w:val="auto"/>
        </w:rPr>
        <w:t>코드구현도구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color w:val="auto"/>
        </w:rPr>
        <w:t>–</w:t>
      </w:r>
      <w:r>
        <w:rPr>
          <w:rStyle w:val="ae"/>
          <w:rFonts w:hint="eastAsia"/>
          <w:color w:val="auto"/>
        </w:rPr>
        <w:t xml:space="preserve"> Android Studio, PHP, </w:t>
      </w:r>
      <w:r>
        <w:rPr>
          <w:rStyle w:val="ae"/>
          <w:color w:val="auto"/>
        </w:rPr>
        <w:t>MySQL</w:t>
      </w:r>
    </w:p>
    <w:p w:rsidR="00D50C85" w:rsidRDefault="00D50C85" w:rsidP="000A76A1"/>
    <w:p w:rsidR="000A76A1" w:rsidRDefault="000A76A1" w:rsidP="000A76A1"/>
    <w:p w:rsidR="000A76A1" w:rsidRDefault="00F80E85" w:rsidP="000A76A1">
      <w:pPr>
        <w:pStyle w:val="1"/>
      </w:pPr>
      <w:bookmarkStart w:id="13" w:name="_Toc447537513"/>
      <w:r>
        <w:rPr>
          <w:rFonts w:hint="eastAsia"/>
        </w:rPr>
        <w:lastRenderedPageBreak/>
        <w:t>규모</w:t>
      </w:r>
      <w:r w:rsidR="00B12CC1">
        <w:rPr>
          <w:rFonts w:hint="eastAsia"/>
        </w:rPr>
        <w:t xml:space="preserve"> 산정</w:t>
      </w:r>
      <w:bookmarkEnd w:id="13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80E85" w:rsidRPr="00EC223C" w:rsidTr="004B4701">
        <w:tc>
          <w:tcPr>
            <w:tcW w:w="8538" w:type="dxa"/>
          </w:tcPr>
          <w:p w:rsidR="00F80E85" w:rsidRPr="00BA2195" w:rsidRDefault="00F80E85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WBS</w:t>
            </w:r>
            <w:r>
              <w:rPr>
                <w:rStyle w:val="ae"/>
                <w:rFonts w:hint="eastAsia"/>
              </w:rPr>
              <w:t>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작성하고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작업에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소요되는</w:t>
            </w:r>
            <w:r>
              <w:rPr>
                <w:rStyle w:val="ae"/>
                <w:rFonts w:hint="eastAsia"/>
              </w:rPr>
              <w:t xml:space="preserve"> </w:t>
            </w:r>
            <w:r w:rsidR="00B12CC1">
              <w:rPr>
                <w:rStyle w:val="ae"/>
                <w:rFonts w:hint="eastAsia"/>
              </w:rPr>
              <w:t>기</w:t>
            </w:r>
            <w:r>
              <w:rPr>
                <w:rStyle w:val="ae"/>
                <w:rFonts w:hint="eastAsia"/>
              </w:rPr>
              <w:t>간을</w:t>
            </w:r>
            <w:r>
              <w:rPr>
                <w:rStyle w:val="ae"/>
                <w:rFonts w:hint="eastAsia"/>
              </w:rPr>
              <w:t xml:space="preserve"> </w:t>
            </w:r>
            <w:r w:rsidR="00B12CC1">
              <w:rPr>
                <w:rStyle w:val="ae"/>
                <w:rFonts w:hint="eastAsia"/>
              </w:rPr>
              <w:t>계산</w:t>
            </w:r>
            <w:r>
              <w:rPr>
                <w:rStyle w:val="ae"/>
                <w:rFonts w:hint="eastAsia"/>
              </w:rPr>
              <w:t>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F80E85" w:rsidRDefault="00F80E85" w:rsidP="00F80E85">
      <w:pPr>
        <w:pStyle w:val="2"/>
      </w:pPr>
      <w:bookmarkStart w:id="14" w:name="_Toc447537514"/>
      <w:proofErr w:type="gramStart"/>
      <w:r>
        <w:rPr>
          <w:rFonts w:hint="eastAsia"/>
        </w:rPr>
        <w:t>WBS(</w:t>
      </w:r>
      <w:proofErr w:type="gramEnd"/>
      <w:r>
        <w:rPr>
          <w:rFonts w:hint="eastAsia"/>
        </w:rPr>
        <w:t>Work Breakdown Structure)</w:t>
      </w:r>
      <w:bookmarkEnd w:id="14"/>
    </w:p>
    <w:p w:rsidR="00F80E85" w:rsidRDefault="00F80E85" w:rsidP="00F80E85"/>
    <w:p w:rsidR="00F80E85" w:rsidRDefault="00836C30" w:rsidP="00F80E85">
      <w:r>
        <w:rPr>
          <w:noProof/>
        </w:rPr>
        <w:drawing>
          <wp:inline distT="0" distB="0" distL="0" distR="0" wp14:anchorId="3B7A33C6" wp14:editId="32DD0CB1">
            <wp:extent cx="5400040" cy="240284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B3" w:rsidRDefault="00FE69B3" w:rsidP="00F80E85"/>
    <w:p w:rsidR="00FE69B3" w:rsidRDefault="00FE69B3" w:rsidP="00F80E85"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문서작업은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산출물에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:rsidR="00FE69B3" w:rsidRDefault="00FE69B3" w:rsidP="00F80E85"/>
    <w:p w:rsidR="00FE69B3" w:rsidRDefault="00FE69B3" w:rsidP="00F80E85">
      <w:r>
        <w:rPr>
          <w:rFonts w:hint="eastAsia"/>
        </w:rPr>
        <w:t>Waterfall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선정에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개발의</w:t>
      </w:r>
      <w:r>
        <w:rPr>
          <w:rFonts w:hint="eastAsia"/>
        </w:rPr>
        <w:t xml:space="preserve"> </w:t>
      </w:r>
      <w:r>
        <w:rPr>
          <w:rFonts w:hint="eastAsia"/>
        </w:rPr>
        <w:t>요구분석단계부터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, </w:t>
      </w:r>
      <w:r>
        <w:rPr>
          <w:rFonts w:hint="eastAsia"/>
        </w:rPr>
        <w:t>코딩단계까지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진</w:t>
      </w:r>
      <w:r w:rsidR="003F2F56">
        <w:rPr>
          <w:rFonts w:hint="eastAsia"/>
        </w:rPr>
        <w:t>행한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E69B3" w:rsidRDefault="00FE69B3" w:rsidP="00F80E85"/>
    <w:p w:rsidR="00FE69B3" w:rsidRDefault="00FE69B3" w:rsidP="00F80E85">
      <w:r>
        <w:rPr>
          <w:rFonts w:hint="eastAsia"/>
        </w:rPr>
        <w:t>요구분석과</w:t>
      </w:r>
      <w:r>
        <w:rPr>
          <w:rFonts w:hint="eastAsia"/>
        </w:rPr>
        <w:t xml:space="preserve"> </w:t>
      </w:r>
      <w:r>
        <w:rPr>
          <w:rFonts w:hint="eastAsia"/>
        </w:rPr>
        <w:t>설계단계는</w:t>
      </w:r>
      <w:r>
        <w:rPr>
          <w:rFonts w:hint="eastAsia"/>
        </w:rPr>
        <w:t xml:space="preserve"> </w:t>
      </w:r>
      <w:r>
        <w:t>3~4</w:t>
      </w:r>
      <w:r>
        <w:rPr>
          <w:rFonts w:hint="eastAsia"/>
        </w:rPr>
        <w:t>주차에</w:t>
      </w:r>
      <w:r>
        <w:rPr>
          <w:rFonts w:hint="eastAsia"/>
        </w:rPr>
        <w:t xml:space="preserve"> </w:t>
      </w:r>
      <w:r>
        <w:rPr>
          <w:rFonts w:hint="eastAsia"/>
        </w:rPr>
        <w:t>걸쳐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일정은</w:t>
      </w:r>
      <w:r>
        <w:rPr>
          <w:rFonts w:hint="eastAsia"/>
        </w:rPr>
        <w:t xml:space="preserve"> </w:t>
      </w:r>
      <w:r>
        <w:rPr>
          <w:rFonts w:hint="eastAsia"/>
        </w:rPr>
        <w:t>코딩부분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코딩단계는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주이상으로</w:t>
      </w:r>
      <w:r>
        <w:rPr>
          <w:rFonts w:hint="eastAsia"/>
        </w:rPr>
        <w:t xml:space="preserve"> </w:t>
      </w:r>
      <w:r>
        <w:rPr>
          <w:rFonts w:hint="eastAsia"/>
        </w:rPr>
        <w:t>잡았다</w:t>
      </w:r>
      <w:r>
        <w:rPr>
          <w:rFonts w:hint="eastAsia"/>
        </w:rPr>
        <w:t>.</w:t>
      </w:r>
    </w:p>
    <w:p w:rsidR="00FE69B3" w:rsidRDefault="00FE69B3" w:rsidP="00F80E85"/>
    <w:p w:rsidR="00FE69B3" w:rsidRDefault="00FE69B3" w:rsidP="00F80E85">
      <w:r>
        <w:rPr>
          <w:rFonts w:hint="eastAsia"/>
        </w:rPr>
        <w:t>테스트작업은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완료된</w:t>
      </w:r>
      <w:r>
        <w:rPr>
          <w:rFonts w:hint="eastAsia"/>
        </w:rPr>
        <w:t xml:space="preserve"> </w:t>
      </w:r>
      <w:r>
        <w:rPr>
          <w:rFonts w:hint="eastAsia"/>
        </w:rPr>
        <w:t>시점</w:t>
      </w:r>
      <w:r>
        <w:rPr>
          <w:rFonts w:hint="eastAsia"/>
        </w:rPr>
        <w:t>(</w:t>
      </w:r>
      <w:r>
        <w:rPr>
          <w:rFonts w:hint="eastAsia"/>
        </w:rPr>
        <w:t>대략</w:t>
      </w:r>
      <w:r>
        <w:rPr>
          <w:rFonts w:hint="eastAsia"/>
        </w:rPr>
        <w:t xml:space="preserve"> </w:t>
      </w:r>
      <w:r>
        <w:t>13</w:t>
      </w:r>
      <w:r>
        <w:rPr>
          <w:rFonts w:hint="eastAsia"/>
        </w:rPr>
        <w:t>~14</w:t>
      </w:r>
      <w:r>
        <w:rPr>
          <w:rFonts w:hint="eastAsia"/>
        </w:rPr>
        <w:t>주차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실시하며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주정도의</w:t>
      </w:r>
      <w:r>
        <w:rPr>
          <w:rFonts w:hint="eastAsia"/>
        </w:rPr>
        <w:t xml:space="preserve"> </w:t>
      </w:r>
      <w:r>
        <w:rPr>
          <w:rFonts w:hint="eastAsia"/>
        </w:rPr>
        <w:t>기간을</w:t>
      </w:r>
      <w:r>
        <w:rPr>
          <w:rFonts w:hint="eastAsia"/>
        </w:rPr>
        <w:t xml:space="preserve"> </w:t>
      </w:r>
      <w:r>
        <w:rPr>
          <w:rFonts w:hint="eastAsia"/>
        </w:rPr>
        <w:t>잡았다</w:t>
      </w:r>
      <w:r>
        <w:rPr>
          <w:rFonts w:hint="eastAsia"/>
        </w:rPr>
        <w:t>.</w:t>
      </w:r>
    </w:p>
    <w:p w:rsidR="00FE69B3" w:rsidRDefault="00FE69B3" w:rsidP="00F80E85"/>
    <w:p w:rsidR="00FE69B3" w:rsidRDefault="00FE69B3" w:rsidP="00F80E85"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최종보고서작성과</w:t>
      </w:r>
      <w:r>
        <w:rPr>
          <w:rFonts w:hint="eastAsia"/>
        </w:rPr>
        <w:t xml:space="preserve"> </w:t>
      </w:r>
      <w:r>
        <w:rPr>
          <w:rFonts w:hint="eastAsia"/>
        </w:rPr>
        <w:t>발표자료를</w:t>
      </w:r>
      <w:r>
        <w:rPr>
          <w:rFonts w:hint="eastAsia"/>
        </w:rPr>
        <w:t xml:space="preserve"> </w:t>
      </w:r>
      <w:r>
        <w:rPr>
          <w:rFonts w:hint="eastAsia"/>
        </w:rPr>
        <w:t>준비하는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80E85" w:rsidRPr="00F80E85" w:rsidRDefault="00F80E85" w:rsidP="00F80E85">
      <w:r>
        <w:br w:type="page"/>
      </w:r>
    </w:p>
    <w:p w:rsidR="000578B6" w:rsidRDefault="009D5AB9" w:rsidP="00F80E85">
      <w:pPr>
        <w:pStyle w:val="1"/>
      </w:pPr>
      <w:bookmarkStart w:id="15" w:name="_Toc447537515"/>
      <w:r>
        <w:rPr>
          <w:rFonts w:hint="eastAsia"/>
        </w:rPr>
        <w:lastRenderedPageBreak/>
        <w:t>일정</w:t>
      </w:r>
      <w:bookmarkEnd w:id="15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F5955" w:rsidRPr="00EC223C" w:rsidTr="004B4701">
        <w:tc>
          <w:tcPr>
            <w:tcW w:w="8538" w:type="dxa"/>
          </w:tcPr>
          <w:p w:rsidR="002F5955" w:rsidRPr="00BA2195" w:rsidRDefault="002F5955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주요</w:t>
            </w:r>
            <w:r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일정을</w:t>
            </w:r>
            <w:r w:rsidR="009C5BC8">
              <w:rPr>
                <w:rStyle w:val="ae"/>
                <w:rFonts w:hint="eastAsia"/>
              </w:rPr>
              <w:t xml:space="preserve"> Gantt </w:t>
            </w:r>
            <w:r w:rsidR="009C5BC8">
              <w:rPr>
                <w:rStyle w:val="ae"/>
                <w:rFonts w:hint="eastAsia"/>
              </w:rPr>
              <w:t>차트와</w:t>
            </w:r>
            <w:r w:rsidR="009C5BC8">
              <w:rPr>
                <w:rStyle w:val="ae"/>
                <w:rFonts w:hint="eastAsia"/>
              </w:rPr>
              <w:t xml:space="preserve"> PERT </w:t>
            </w:r>
            <w:r w:rsidR="009C5BC8">
              <w:rPr>
                <w:rStyle w:val="ae"/>
                <w:rFonts w:hint="eastAsia"/>
              </w:rPr>
              <w:t>차트를</w:t>
            </w:r>
            <w:r w:rsidR="009C5BC8"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이용하여</w:t>
            </w:r>
            <w:r w:rsidR="009C5BC8"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작성한다</w:t>
            </w:r>
            <w:r w:rsidR="009C5BC8">
              <w:rPr>
                <w:rStyle w:val="ae"/>
                <w:rFonts w:hint="eastAsia"/>
              </w:rPr>
              <w:t>.</w:t>
            </w:r>
          </w:p>
        </w:tc>
      </w:tr>
    </w:tbl>
    <w:p w:rsidR="002F5955" w:rsidRDefault="002F5955" w:rsidP="002F5955"/>
    <w:p w:rsidR="00D50C85" w:rsidRPr="002F5955" w:rsidRDefault="00D50C85" w:rsidP="002F5955">
      <w:r>
        <w:rPr>
          <w:rFonts w:hint="eastAsia"/>
        </w:rPr>
        <w:t>Gantt</w:t>
      </w:r>
      <w:r>
        <w:t xml:space="preserve"> </w:t>
      </w:r>
      <w:r>
        <w:rPr>
          <w:rFonts w:hint="eastAsia"/>
        </w:rPr>
        <w:t>차트</w:t>
      </w:r>
      <w:r w:rsidR="008C69A4">
        <w:rPr>
          <w:rFonts w:hint="eastAsia"/>
        </w:rPr>
        <w:t>를</w:t>
      </w:r>
      <w:r w:rsidR="008C69A4">
        <w:rPr>
          <w:rFonts w:hint="eastAsia"/>
        </w:rPr>
        <w:t xml:space="preserve"> </w:t>
      </w:r>
      <w:r w:rsidR="008C69A4">
        <w:rPr>
          <w:rFonts w:hint="eastAsia"/>
        </w:rPr>
        <w:t>이용하여</w:t>
      </w:r>
      <w:r w:rsidR="008C69A4">
        <w:rPr>
          <w:rFonts w:hint="eastAsia"/>
        </w:rPr>
        <w:t xml:space="preserve"> </w:t>
      </w:r>
      <w:r w:rsidR="008C69A4">
        <w:rPr>
          <w:rFonts w:hint="eastAsia"/>
        </w:rPr>
        <w:t>작성한다</w:t>
      </w:r>
      <w:r w:rsidR="008C69A4">
        <w:rPr>
          <w:rFonts w:hint="eastAsia"/>
        </w:rPr>
        <w:t>.</w:t>
      </w:r>
    </w:p>
    <w:p w:rsidR="002F5955" w:rsidRDefault="00D50C85" w:rsidP="00F80E85">
      <w:r>
        <w:rPr>
          <w:noProof/>
        </w:rPr>
        <w:drawing>
          <wp:inline distT="0" distB="0" distL="0" distR="0">
            <wp:extent cx="5398770" cy="3036011"/>
            <wp:effectExtent l="0" t="0" r="0" b="0"/>
            <wp:docPr id="7" name="그림 7" descr="C:\Users\pig\AppData\Local\Microsoft\Windows\INetCache\Content.Word\Gantt차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g\AppData\Local\Microsoft\Windows\INetCache\Content.Word\Gantt차트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59"/>
                    <a:stretch/>
                  </pic:blipFill>
                  <pic:spPr bwMode="auto">
                    <a:xfrm>
                      <a:off x="0" y="0"/>
                      <a:ext cx="5398770" cy="303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E85" w:rsidRDefault="002F5955" w:rsidP="00F80E85">
      <w:r>
        <w:br w:type="page"/>
      </w:r>
    </w:p>
    <w:p w:rsidR="002F5955" w:rsidRDefault="002F5955" w:rsidP="002F5955">
      <w:pPr>
        <w:pStyle w:val="1"/>
      </w:pPr>
      <w:bookmarkStart w:id="16" w:name="_Toc447537516"/>
      <w:r>
        <w:rPr>
          <w:rFonts w:hint="eastAsia"/>
        </w:rPr>
        <w:lastRenderedPageBreak/>
        <w:t>산출물 관리</w:t>
      </w:r>
      <w:bookmarkEnd w:id="16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F5955" w:rsidRPr="00EC223C" w:rsidTr="004B4701">
        <w:tc>
          <w:tcPr>
            <w:tcW w:w="8538" w:type="dxa"/>
          </w:tcPr>
          <w:p w:rsidR="002F5955" w:rsidRDefault="002F5955" w:rsidP="002F59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  <w:p w:rsidR="002F5955" w:rsidRPr="00BA2195" w:rsidRDefault="002F5955" w:rsidP="002F59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어디에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산출물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어떤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규칙으로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할지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2F5955" w:rsidRDefault="002F5955" w:rsidP="002F5955"/>
    <w:p w:rsidR="002F5955" w:rsidRDefault="00E162B2" w:rsidP="002F5955"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단계를</w:t>
      </w:r>
      <w:r>
        <w:rPr>
          <w:rFonts w:hint="eastAsia"/>
        </w:rPr>
        <w:t xml:space="preserve"> </w:t>
      </w:r>
      <w:r>
        <w:rPr>
          <w:rFonts w:hint="eastAsia"/>
        </w:rPr>
        <w:t>수행하며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산출물은</w:t>
      </w:r>
      <w:r>
        <w:rPr>
          <w:rFonts w:hint="eastAsia"/>
        </w:rPr>
        <w:t xml:space="preserve"> </w:t>
      </w:r>
      <w:r w:rsidR="00FE69B3">
        <w:rPr>
          <w:rFonts w:hint="eastAsia"/>
        </w:rPr>
        <w:t>개인</w:t>
      </w:r>
      <w:r w:rsidR="00FE69B3">
        <w:rPr>
          <w:rFonts w:hint="eastAsia"/>
        </w:rPr>
        <w:t xml:space="preserve"> </w:t>
      </w:r>
      <w:r w:rsidR="00FE69B3">
        <w:rPr>
          <w:rFonts w:hint="eastAsia"/>
        </w:rPr>
        <w:t>로컬저장소에</w:t>
      </w:r>
      <w:r w:rsidR="00FE69B3">
        <w:rPr>
          <w:rFonts w:hint="eastAsia"/>
        </w:rPr>
        <w:t xml:space="preserve"> </w:t>
      </w:r>
      <w:r w:rsidR="00FE69B3">
        <w:rPr>
          <w:rFonts w:hint="eastAsia"/>
        </w:rPr>
        <w:t>저장하고</w:t>
      </w:r>
      <w:r w:rsidR="00FE69B3">
        <w:rPr>
          <w:rFonts w:hint="eastAsia"/>
        </w:rPr>
        <w:t xml:space="preserve"> </w:t>
      </w:r>
      <w:r w:rsidR="00FE69B3">
        <w:rPr>
          <w:rFonts w:hint="eastAsia"/>
        </w:rPr>
        <w:t>최종적으로</w:t>
      </w:r>
      <w:r w:rsidR="00FE69B3">
        <w:rPr>
          <w:rFonts w:hint="eastAsia"/>
        </w:rPr>
        <w:t xml:space="preserve"> </w:t>
      </w:r>
      <w:proofErr w:type="spellStart"/>
      <w:r>
        <w:t>Github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저장하기로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:rsidR="00E162B2" w:rsidRPr="00FE69B3" w:rsidRDefault="00E162B2" w:rsidP="002F5955"/>
    <w:p w:rsidR="00E162B2" w:rsidRDefault="00E162B2" w:rsidP="002F5955">
      <w:r>
        <w:rPr>
          <w:rFonts w:hint="eastAsia"/>
        </w:rPr>
        <w:t>산출물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규칙은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산출물이름</w:t>
      </w:r>
      <w:r>
        <w:rPr>
          <w:rFonts w:hint="eastAsia"/>
        </w:rPr>
        <w:t>_</w:t>
      </w:r>
      <w:r>
        <w:rPr>
          <w:rFonts w:hint="eastAsia"/>
        </w:rPr>
        <w:t>날짜</w:t>
      </w:r>
      <w:r>
        <w:rPr>
          <w:rFonts w:hint="eastAsia"/>
        </w:rPr>
        <w:t>_</w:t>
      </w:r>
      <w:r>
        <w:rPr>
          <w:rFonts w:hint="eastAsia"/>
        </w:rPr>
        <w:t>버전</w:t>
      </w:r>
      <w:r>
        <w:t>”</w:t>
      </w:r>
      <w:proofErr w:type="spellStart"/>
      <w:r>
        <w:rPr>
          <w:rFonts w:hint="eastAsia"/>
        </w:rPr>
        <w:t>으로</w:t>
      </w:r>
      <w:proofErr w:type="spellEnd"/>
      <w:r>
        <w:t xml:space="preserve"> </w:t>
      </w:r>
      <w:r>
        <w:rPr>
          <w:rFonts w:hint="eastAsia"/>
        </w:rPr>
        <w:t>결정했다</w:t>
      </w:r>
      <w:r>
        <w:rPr>
          <w:rFonts w:hint="eastAsia"/>
        </w:rPr>
        <w:t>.</w:t>
      </w:r>
    </w:p>
    <w:p w:rsidR="00E162B2" w:rsidRDefault="00E162B2" w:rsidP="002F5955">
      <w:r>
        <w:t>(</w:t>
      </w:r>
      <w:r>
        <w:rPr>
          <w:rFonts w:hint="eastAsia"/>
        </w:rPr>
        <w:t>예</w:t>
      </w:r>
      <w:r>
        <w:rPr>
          <w:rFonts w:hint="eastAsia"/>
        </w:rPr>
        <w:t xml:space="preserve"> </w:t>
      </w:r>
      <w:r w:rsidR="00C45C57">
        <w:t>SRS_170922</w:t>
      </w:r>
      <w:r>
        <w:t>_1.0)</w:t>
      </w:r>
    </w:p>
    <w:p w:rsidR="00E162B2" w:rsidRDefault="00E162B2" w:rsidP="002F5955"/>
    <w:p w:rsidR="00E162B2" w:rsidRDefault="0099095E" w:rsidP="002F5955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75pt;height:230.25pt">
            <v:imagedata r:id="rId17" o:title="깃1"/>
          </v:shape>
        </w:pict>
      </w:r>
    </w:p>
    <w:p w:rsidR="0099095E" w:rsidRPr="00E162B2" w:rsidRDefault="0099095E" w:rsidP="002F5955">
      <w:r>
        <w:rPr>
          <w:noProof/>
        </w:rPr>
        <w:pict>
          <v:shape id="_x0000_i1026" type="#_x0000_t75" style="width:333.75pt;height:189pt">
            <v:imagedata r:id="rId18" o:title="깃2"/>
          </v:shape>
        </w:pict>
      </w:r>
      <w:bookmarkStart w:id="17" w:name="_GoBack"/>
      <w:bookmarkEnd w:id="17"/>
    </w:p>
    <w:p w:rsidR="00D50C85" w:rsidRDefault="00D50C85" w:rsidP="002F5955">
      <w:r>
        <w:br w:type="column"/>
      </w:r>
    </w:p>
    <w:p w:rsidR="004B4701" w:rsidRDefault="004B4701" w:rsidP="004B4701">
      <w:pPr>
        <w:pStyle w:val="1"/>
      </w:pPr>
      <w:bookmarkStart w:id="18" w:name="_Toc447537517"/>
      <w:r>
        <w:rPr>
          <w:rFonts w:hint="eastAsia"/>
        </w:rPr>
        <w:t>위험 관리 계획</w:t>
      </w:r>
      <w:bookmarkEnd w:id="18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B4701" w:rsidRPr="00EC223C" w:rsidTr="004B4701">
        <w:tc>
          <w:tcPr>
            <w:tcW w:w="8538" w:type="dxa"/>
          </w:tcPr>
          <w:p w:rsidR="004B4701" w:rsidRPr="002F5955" w:rsidRDefault="004B470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중에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발생할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위험을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식별하고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이를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대처하기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4B4701" w:rsidRPr="004B4701" w:rsidRDefault="004B4701" w:rsidP="004B47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6"/>
        <w:gridCol w:w="1270"/>
        <w:gridCol w:w="1271"/>
        <w:gridCol w:w="3307"/>
      </w:tblGrid>
      <w:tr w:rsidR="00236063" w:rsidRPr="00ED3896" w:rsidTr="00E162B2">
        <w:trPr>
          <w:trHeight w:val="165"/>
        </w:trPr>
        <w:tc>
          <w:tcPr>
            <w:tcW w:w="2646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위험 요소</w:t>
            </w:r>
          </w:p>
        </w:tc>
        <w:tc>
          <w:tcPr>
            <w:tcW w:w="1270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가능성</w:t>
            </w:r>
          </w:p>
        </w:tc>
        <w:tc>
          <w:tcPr>
            <w:tcW w:w="1271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영향도</w:t>
            </w:r>
          </w:p>
        </w:tc>
        <w:tc>
          <w:tcPr>
            <w:tcW w:w="3307" w:type="dxa"/>
            <w:shd w:val="clear" w:color="auto" w:fill="C0C0C0"/>
          </w:tcPr>
          <w:p w:rsidR="00236063" w:rsidRDefault="00236063" w:rsidP="004B4701">
            <w:pPr>
              <w:pStyle w:val="af0"/>
            </w:pPr>
            <w:r>
              <w:rPr>
                <w:rFonts w:hint="eastAsia"/>
              </w:rPr>
              <w:t>대처 방안</w:t>
            </w:r>
          </w:p>
        </w:tc>
      </w:tr>
      <w:tr w:rsidR="00770D89" w:rsidRPr="00ED3896" w:rsidTr="00E162B2">
        <w:trPr>
          <w:trHeight w:val="72"/>
        </w:trPr>
        <w:tc>
          <w:tcPr>
            <w:tcW w:w="2646" w:type="dxa"/>
            <w:vAlign w:val="center"/>
          </w:tcPr>
          <w:p w:rsidR="00770D89" w:rsidRPr="00F32D75" w:rsidRDefault="00770D89" w:rsidP="00770D89">
            <w:pPr>
              <w:pStyle w:val="af"/>
            </w:pPr>
            <w:r>
              <w:rPr>
                <w:rFonts w:hint="eastAsia"/>
              </w:rPr>
              <w:t>고객의 요구사항 변경</w:t>
            </w:r>
          </w:p>
        </w:tc>
        <w:tc>
          <w:tcPr>
            <w:tcW w:w="1270" w:type="dxa"/>
            <w:vAlign w:val="center"/>
          </w:tcPr>
          <w:p w:rsidR="00770D89" w:rsidRPr="00F32D75" w:rsidRDefault="00770D89" w:rsidP="00770D89">
            <w:pPr>
              <w:jc w:val="center"/>
            </w:pPr>
            <w:r>
              <w:rPr>
                <w:rFonts w:hint="eastAsia"/>
              </w:rPr>
              <w:t>상</w:t>
            </w:r>
            <w:r>
              <w:rPr>
                <w:rFonts w:hint="eastAsia"/>
              </w:rPr>
              <w:t>(</w:t>
            </w:r>
            <w:r>
              <w:t>100%)</w:t>
            </w:r>
          </w:p>
        </w:tc>
        <w:tc>
          <w:tcPr>
            <w:tcW w:w="1271" w:type="dxa"/>
            <w:vAlign w:val="center"/>
          </w:tcPr>
          <w:p w:rsidR="00770D89" w:rsidRPr="00C62959" w:rsidRDefault="00770D89" w:rsidP="00770D89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중</w:t>
            </w:r>
          </w:p>
        </w:tc>
        <w:tc>
          <w:tcPr>
            <w:tcW w:w="3307" w:type="dxa"/>
          </w:tcPr>
          <w:p w:rsidR="00770D89" w:rsidRPr="00C62959" w:rsidRDefault="00770D89" w:rsidP="00770D89">
            <w:pPr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요구사항을 분석하고 요구사항 명세서를 수정한다.</w:t>
            </w:r>
          </w:p>
        </w:tc>
      </w:tr>
      <w:tr w:rsidR="00770D89" w:rsidRPr="00ED3896" w:rsidTr="00E162B2">
        <w:trPr>
          <w:trHeight w:val="72"/>
        </w:trPr>
        <w:tc>
          <w:tcPr>
            <w:tcW w:w="2646" w:type="dxa"/>
            <w:vAlign w:val="center"/>
          </w:tcPr>
          <w:p w:rsidR="00770D89" w:rsidRPr="00F32D75" w:rsidRDefault="00770D89" w:rsidP="00770D89">
            <w:pPr>
              <w:pStyle w:val="af"/>
            </w:pPr>
            <w:r>
              <w:rPr>
                <w:rFonts w:hint="eastAsia"/>
              </w:rPr>
              <w:t>개발 언어 사용 어려움</w:t>
            </w:r>
          </w:p>
        </w:tc>
        <w:tc>
          <w:tcPr>
            <w:tcW w:w="1270" w:type="dxa"/>
            <w:vAlign w:val="center"/>
          </w:tcPr>
          <w:p w:rsidR="00770D89" w:rsidRPr="00F32D75" w:rsidRDefault="00770D89" w:rsidP="00770D89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271" w:type="dxa"/>
            <w:vAlign w:val="center"/>
          </w:tcPr>
          <w:p w:rsidR="00770D89" w:rsidRPr="00C62959" w:rsidRDefault="00770D89" w:rsidP="00770D89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중</w:t>
            </w:r>
          </w:p>
        </w:tc>
        <w:tc>
          <w:tcPr>
            <w:tcW w:w="3307" w:type="dxa"/>
          </w:tcPr>
          <w:p w:rsidR="00770D89" w:rsidRPr="00C62959" w:rsidRDefault="00770D89" w:rsidP="00770D89">
            <w:pPr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 xml:space="preserve">그룹 </w:t>
            </w:r>
            <w:proofErr w:type="spellStart"/>
            <w:r>
              <w:rPr>
                <w:rFonts w:eastAsia="바탕" w:hAnsi="바탕" w:hint="eastAsia"/>
              </w:rPr>
              <w:t>스터디와</w:t>
            </w:r>
            <w:proofErr w:type="spellEnd"/>
            <w:r>
              <w:rPr>
                <w:rFonts w:eastAsia="바탕" w:hAnsi="바탕" w:hint="eastAsia"/>
              </w:rPr>
              <w:t xml:space="preserve"> 교육을 실시한다.</w:t>
            </w:r>
          </w:p>
        </w:tc>
      </w:tr>
      <w:tr w:rsidR="00770D89" w:rsidRPr="00ED3896" w:rsidTr="00E162B2">
        <w:trPr>
          <w:trHeight w:val="72"/>
        </w:trPr>
        <w:tc>
          <w:tcPr>
            <w:tcW w:w="2646" w:type="dxa"/>
            <w:vAlign w:val="center"/>
          </w:tcPr>
          <w:p w:rsidR="00770D89" w:rsidRPr="00F32D75" w:rsidRDefault="00770D89" w:rsidP="00770D89">
            <w:pPr>
              <w:pStyle w:val="af"/>
            </w:pPr>
            <w:r>
              <w:rPr>
                <w:rFonts w:hint="eastAsia"/>
              </w:rPr>
              <w:t>주요 기술 사용 어려움</w:t>
            </w:r>
          </w:p>
        </w:tc>
        <w:tc>
          <w:tcPr>
            <w:tcW w:w="1270" w:type="dxa"/>
            <w:vAlign w:val="center"/>
          </w:tcPr>
          <w:p w:rsidR="00770D89" w:rsidRPr="00F32D75" w:rsidRDefault="00770D89" w:rsidP="00770D89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271" w:type="dxa"/>
            <w:vAlign w:val="center"/>
          </w:tcPr>
          <w:p w:rsidR="00770D89" w:rsidRPr="00C62959" w:rsidRDefault="00770D89" w:rsidP="00770D89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중</w:t>
            </w:r>
          </w:p>
        </w:tc>
        <w:tc>
          <w:tcPr>
            <w:tcW w:w="3307" w:type="dxa"/>
          </w:tcPr>
          <w:p w:rsidR="00770D89" w:rsidRPr="00C62959" w:rsidRDefault="00770D89" w:rsidP="00770D89">
            <w:pPr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기술에 대한 교육을 실시한다.</w:t>
            </w:r>
          </w:p>
        </w:tc>
      </w:tr>
      <w:tr w:rsidR="00770D89" w:rsidRPr="00ED3896" w:rsidTr="00E162B2">
        <w:trPr>
          <w:trHeight w:val="72"/>
        </w:trPr>
        <w:tc>
          <w:tcPr>
            <w:tcW w:w="2646" w:type="dxa"/>
            <w:vAlign w:val="center"/>
          </w:tcPr>
          <w:p w:rsidR="00770D89" w:rsidRPr="00F32D75" w:rsidRDefault="00770D89" w:rsidP="00770D89">
            <w:pPr>
              <w:pStyle w:val="af"/>
            </w:pPr>
            <w:r>
              <w:rPr>
                <w:rFonts w:hint="eastAsia"/>
              </w:rPr>
              <w:t>인력 부족</w:t>
            </w:r>
          </w:p>
        </w:tc>
        <w:tc>
          <w:tcPr>
            <w:tcW w:w="1270" w:type="dxa"/>
            <w:vAlign w:val="center"/>
          </w:tcPr>
          <w:p w:rsidR="00770D89" w:rsidRPr="00F32D75" w:rsidRDefault="00770D89" w:rsidP="00770D89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271" w:type="dxa"/>
            <w:vAlign w:val="center"/>
          </w:tcPr>
          <w:p w:rsidR="00770D89" w:rsidRPr="00C62959" w:rsidRDefault="00770D89" w:rsidP="00770D89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중</w:t>
            </w:r>
          </w:p>
        </w:tc>
        <w:tc>
          <w:tcPr>
            <w:tcW w:w="3307" w:type="dxa"/>
          </w:tcPr>
          <w:p w:rsidR="00770D89" w:rsidRPr="00C62959" w:rsidRDefault="00770D89" w:rsidP="00770D89">
            <w:pPr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외부(추가) 인력의 도움을 받는다.</w:t>
            </w:r>
          </w:p>
        </w:tc>
      </w:tr>
      <w:tr w:rsidR="00770D89" w:rsidRPr="00ED3896" w:rsidTr="00E162B2">
        <w:trPr>
          <w:trHeight w:val="72"/>
        </w:trPr>
        <w:tc>
          <w:tcPr>
            <w:tcW w:w="2646" w:type="dxa"/>
            <w:vAlign w:val="center"/>
          </w:tcPr>
          <w:p w:rsidR="00770D89" w:rsidRDefault="00770D89" w:rsidP="00770D89">
            <w:pPr>
              <w:pStyle w:val="af"/>
            </w:pPr>
            <w:r>
              <w:rPr>
                <w:rFonts w:hint="eastAsia"/>
              </w:rPr>
              <w:t>개발기간 부족</w:t>
            </w:r>
          </w:p>
        </w:tc>
        <w:tc>
          <w:tcPr>
            <w:tcW w:w="1270" w:type="dxa"/>
            <w:vAlign w:val="center"/>
          </w:tcPr>
          <w:p w:rsidR="00770D89" w:rsidRPr="00F32D75" w:rsidRDefault="00770D89" w:rsidP="00770D89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271" w:type="dxa"/>
            <w:vAlign w:val="center"/>
          </w:tcPr>
          <w:p w:rsidR="00770D89" w:rsidRPr="00C62959" w:rsidRDefault="00770D89" w:rsidP="00770D89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중</w:t>
            </w:r>
          </w:p>
        </w:tc>
        <w:tc>
          <w:tcPr>
            <w:tcW w:w="3307" w:type="dxa"/>
          </w:tcPr>
          <w:p w:rsidR="00770D89" w:rsidRPr="00C62959" w:rsidRDefault="00770D89" w:rsidP="00770D89">
            <w:pPr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외부(추가) 인력의 도움을 받는다.</w:t>
            </w:r>
          </w:p>
        </w:tc>
      </w:tr>
      <w:tr w:rsidR="00770D89" w:rsidRPr="00ED3896" w:rsidTr="00E162B2">
        <w:trPr>
          <w:trHeight w:val="72"/>
        </w:trPr>
        <w:tc>
          <w:tcPr>
            <w:tcW w:w="2646" w:type="dxa"/>
            <w:vAlign w:val="center"/>
          </w:tcPr>
          <w:p w:rsidR="00770D89" w:rsidRDefault="00770D89" w:rsidP="00770D89">
            <w:pPr>
              <w:pStyle w:val="af"/>
            </w:pPr>
          </w:p>
        </w:tc>
        <w:tc>
          <w:tcPr>
            <w:tcW w:w="1270" w:type="dxa"/>
            <w:vAlign w:val="center"/>
          </w:tcPr>
          <w:p w:rsidR="00770D89" w:rsidRPr="00F32D75" w:rsidRDefault="00770D89" w:rsidP="00770D89">
            <w:pPr>
              <w:jc w:val="center"/>
            </w:pPr>
          </w:p>
        </w:tc>
        <w:tc>
          <w:tcPr>
            <w:tcW w:w="1271" w:type="dxa"/>
            <w:vAlign w:val="center"/>
          </w:tcPr>
          <w:p w:rsidR="00770D89" w:rsidRPr="00C62959" w:rsidRDefault="00770D89" w:rsidP="00770D89">
            <w:pPr>
              <w:jc w:val="center"/>
              <w:rPr>
                <w:rFonts w:eastAsia="바탕" w:hAnsi="바탕"/>
              </w:rPr>
            </w:pPr>
          </w:p>
        </w:tc>
        <w:tc>
          <w:tcPr>
            <w:tcW w:w="3307" w:type="dxa"/>
          </w:tcPr>
          <w:p w:rsidR="00770D89" w:rsidRPr="00C62959" w:rsidRDefault="00770D89" w:rsidP="00770D89">
            <w:pPr>
              <w:rPr>
                <w:rFonts w:eastAsia="바탕" w:hAnsi="바탕"/>
              </w:rPr>
            </w:pPr>
          </w:p>
        </w:tc>
      </w:tr>
    </w:tbl>
    <w:p w:rsidR="002F5955" w:rsidRPr="00C62959" w:rsidRDefault="002F5955" w:rsidP="002F5955"/>
    <w:sectPr w:rsidR="002F5955" w:rsidRPr="00C62959" w:rsidSect="00ED0B5B">
      <w:headerReference w:type="default" r:id="rId19"/>
      <w:footerReference w:type="even" r:id="rId20"/>
      <w:footerReference w:type="default" r:id="rId21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5CC" w:rsidRDefault="00A455CC">
      <w:r>
        <w:separator/>
      </w:r>
    </w:p>
    <w:p w:rsidR="00A455CC" w:rsidRDefault="00A455CC"/>
    <w:p w:rsidR="00A455CC" w:rsidRDefault="00A455CC"/>
    <w:p w:rsidR="00A455CC" w:rsidRDefault="00A455CC"/>
  </w:endnote>
  <w:endnote w:type="continuationSeparator" w:id="0">
    <w:p w:rsidR="00A455CC" w:rsidRDefault="00A455CC">
      <w:r>
        <w:continuationSeparator/>
      </w:r>
    </w:p>
    <w:p w:rsidR="00A455CC" w:rsidRDefault="00A455CC"/>
    <w:p w:rsidR="00A455CC" w:rsidRDefault="00A455CC"/>
    <w:p w:rsidR="00A455CC" w:rsidRDefault="00A455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701" w:rsidRDefault="004B4701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4B4701" w:rsidRDefault="004B4701"/>
  <w:p w:rsidR="004B4701" w:rsidRDefault="004B4701"/>
  <w:p w:rsidR="004B4701" w:rsidRDefault="004B4701"/>
  <w:p w:rsidR="004B4701" w:rsidRDefault="004B470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701" w:rsidRDefault="004B4701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99095E">
      <w:rPr>
        <w:noProof/>
      </w:rPr>
      <w:t>- 9 -</w:t>
    </w:r>
    <w:r>
      <w:fldChar w:fldCharType="end"/>
    </w:r>
  </w:p>
  <w:p w:rsidR="004B4701" w:rsidRDefault="0090420D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3810" r="0" b="127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1F44CD7F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 w:rsidR="004B470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5CC" w:rsidRDefault="00A455CC">
      <w:r>
        <w:separator/>
      </w:r>
    </w:p>
    <w:p w:rsidR="00A455CC" w:rsidRDefault="00A455CC"/>
    <w:p w:rsidR="00A455CC" w:rsidRDefault="00A455CC"/>
    <w:p w:rsidR="00A455CC" w:rsidRDefault="00A455CC"/>
  </w:footnote>
  <w:footnote w:type="continuationSeparator" w:id="0">
    <w:p w:rsidR="00A455CC" w:rsidRDefault="00A455CC">
      <w:r>
        <w:continuationSeparator/>
      </w:r>
    </w:p>
    <w:p w:rsidR="00A455CC" w:rsidRDefault="00A455CC"/>
    <w:p w:rsidR="00A455CC" w:rsidRDefault="00A455CC"/>
    <w:p w:rsidR="00A455CC" w:rsidRDefault="00A455C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7"/>
      <w:gridCol w:w="1666"/>
      <w:gridCol w:w="2526"/>
    </w:tblGrid>
    <w:tr w:rsidR="00C924CC" w:rsidRPr="00D54A11" w:rsidTr="007A21B1">
      <w:trPr>
        <w:trHeight w:val="339"/>
      </w:trPr>
      <w:tc>
        <w:tcPr>
          <w:tcW w:w="1591" w:type="dxa"/>
          <w:shd w:val="clear" w:color="auto" w:fill="E6E6E6"/>
          <w:vAlign w:val="center"/>
        </w:tcPr>
        <w:p w:rsidR="00C924CC" w:rsidRPr="00D54A11" w:rsidRDefault="00C924C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567" w:type="dxa"/>
          <w:vAlign w:val="center"/>
        </w:tcPr>
        <w:p w:rsidR="00C924CC" w:rsidRPr="00D54A11" w:rsidRDefault="00885BDF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 xml:space="preserve">대학생을 위한 </w:t>
          </w:r>
          <w:proofErr w:type="spellStart"/>
          <w:r>
            <w:rPr>
              <w:rFonts w:ascii="돋움" w:eastAsia="돋움" w:hAnsi="돋움"/>
            </w:rPr>
            <w:t>Todo</w:t>
          </w:r>
          <w:proofErr w:type="spellEnd"/>
          <w:r>
            <w:rPr>
              <w:rFonts w:ascii="돋움" w:eastAsia="돋움" w:hAnsi="돋움"/>
            </w:rPr>
            <w:t xml:space="preserve"> List</w:t>
          </w:r>
        </w:p>
      </w:tc>
      <w:tc>
        <w:tcPr>
          <w:tcW w:w="1666" w:type="dxa"/>
          <w:shd w:val="clear" w:color="auto" w:fill="E6E6E6"/>
          <w:vAlign w:val="center"/>
        </w:tcPr>
        <w:p w:rsidR="00C924CC" w:rsidRPr="00D54A11" w:rsidRDefault="00C924C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26" w:type="dxa"/>
          <w:vAlign w:val="center"/>
        </w:tcPr>
        <w:p w:rsidR="00C924CC" w:rsidRPr="00885BDF" w:rsidRDefault="00885BDF" w:rsidP="00885BDF">
          <w:pPr>
            <w:jc w:val="center"/>
            <w:rPr>
              <w:rFonts w:ascii="돋움" w:eastAsia="돋움" w:hAnsi="돋움"/>
              <w:sz w:val="16"/>
              <w:szCs w:val="16"/>
            </w:rPr>
          </w:pPr>
          <w:r w:rsidRPr="00885BDF">
            <w:rPr>
              <w:rFonts w:ascii="돋움" w:eastAsia="돋움" w:hAnsi="돋움" w:hint="eastAsia"/>
              <w:sz w:val="16"/>
              <w:szCs w:val="16"/>
            </w:rPr>
            <w:t>2017/09/15</w:t>
          </w:r>
          <w:r>
            <w:rPr>
              <w:rFonts w:ascii="돋움" w:eastAsia="돋움" w:hAnsi="돋움"/>
              <w:sz w:val="16"/>
              <w:szCs w:val="16"/>
            </w:rPr>
            <w:t xml:space="preserve"> </w:t>
          </w:r>
          <w:r w:rsidRPr="00885BDF">
            <w:rPr>
              <w:rFonts w:ascii="돋움" w:eastAsia="돋움" w:hAnsi="돋움" w:hint="eastAsia"/>
              <w:sz w:val="16"/>
              <w:szCs w:val="16"/>
            </w:rPr>
            <w:t>~</w:t>
          </w:r>
          <w:r>
            <w:rPr>
              <w:rFonts w:ascii="돋움" w:eastAsia="돋움" w:hAnsi="돋움"/>
              <w:sz w:val="16"/>
              <w:szCs w:val="16"/>
            </w:rPr>
            <w:t xml:space="preserve"> </w:t>
          </w:r>
          <w:r w:rsidRPr="00885BDF">
            <w:rPr>
              <w:rFonts w:ascii="돋움" w:eastAsia="돋움" w:hAnsi="돋움" w:hint="eastAsia"/>
              <w:sz w:val="16"/>
              <w:szCs w:val="16"/>
            </w:rPr>
            <w:t>2017/12/07</w:t>
          </w:r>
        </w:p>
      </w:tc>
    </w:tr>
    <w:tr w:rsidR="004B4701" w:rsidRPr="00D54A11" w:rsidTr="00C924CC">
      <w:trPr>
        <w:trHeight w:val="340"/>
      </w:trPr>
      <w:tc>
        <w:tcPr>
          <w:tcW w:w="1591" w:type="dxa"/>
          <w:shd w:val="clear" w:color="auto" w:fill="E6E6E6"/>
          <w:vAlign w:val="center"/>
        </w:tcPr>
        <w:p w:rsidR="004B4701" w:rsidRPr="00D54A11" w:rsidRDefault="004B4701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567" w:type="dxa"/>
          <w:vAlign w:val="center"/>
        </w:tcPr>
        <w:p w:rsidR="004B4701" w:rsidRPr="00D54A11" w:rsidRDefault="004B4701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계획서</w:t>
          </w:r>
        </w:p>
      </w:tc>
      <w:tc>
        <w:tcPr>
          <w:tcW w:w="1666" w:type="dxa"/>
          <w:shd w:val="clear" w:color="auto" w:fill="E6E6E6"/>
          <w:vAlign w:val="center"/>
        </w:tcPr>
        <w:p w:rsidR="004B4701" w:rsidRPr="00D54A11" w:rsidRDefault="004B4701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26" w:type="dxa"/>
          <w:vAlign w:val="center"/>
        </w:tcPr>
        <w:p w:rsidR="004B4701" w:rsidRPr="00D54A11" w:rsidRDefault="00D836DA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</w:t>
          </w:r>
          <w:r w:rsidR="00C45C57">
            <w:rPr>
              <w:rFonts w:ascii="돋움" w:eastAsia="돋움" w:hAnsi="돋움" w:hint="eastAsia"/>
            </w:rPr>
            <w:t>.1</w:t>
          </w:r>
        </w:p>
      </w:tc>
    </w:tr>
  </w:tbl>
  <w:p w:rsidR="004B4701" w:rsidRPr="00EF53CF" w:rsidRDefault="0090420D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2AA9F668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CAq2za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9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>
    <w:nsid w:val="7FFA6C01"/>
    <w:multiLevelType w:val="multilevel"/>
    <w:tmpl w:val="EF0C4EA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0FE6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5B52"/>
    <w:rsid w:val="00047D73"/>
    <w:rsid w:val="0005078A"/>
    <w:rsid w:val="00050832"/>
    <w:rsid w:val="000512EC"/>
    <w:rsid w:val="00051E26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04FC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C0C"/>
    <w:rsid w:val="000A5D1E"/>
    <w:rsid w:val="000A5E62"/>
    <w:rsid w:val="000A6437"/>
    <w:rsid w:val="000A64C6"/>
    <w:rsid w:val="000A6614"/>
    <w:rsid w:val="000A6C16"/>
    <w:rsid w:val="000A71B3"/>
    <w:rsid w:val="000A76A1"/>
    <w:rsid w:val="000B06A4"/>
    <w:rsid w:val="000B25C4"/>
    <w:rsid w:val="000B5629"/>
    <w:rsid w:val="000B75B3"/>
    <w:rsid w:val="000C1642"/>
    <w:rsid w:val="000C1C63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6063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2A2C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470"/>
    <w:rsid w:val="002E3847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2F5955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4AF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451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FE6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2F56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53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7B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701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4F99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554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567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0D89"/>
    <w:rsid w:val="00771DA0"/>
    <w:rsid w:val="00772AF0"/>
    <w:rsid w:val="0077328C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833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975"/>
    <w:rsid w:val="00836A62"/>
    <w:rsid w:val="00836C30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BDF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4B9F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C69A4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51B"/>
    <w:rsid w:val="008F66EB"/>
    <w:rsid w:val="008F6B51"/>
    <w:rsid w:val="008F7701"/>
    <w:rsid w:val="008F77E4"/>
    <w:rsid w:val="00900B2B"/>
    <w:rsid w:val="0090154D"/>
    <w:rsid w:val="00901E7B"/>
    <w:rsid w:val="00902ECE"/>
    <w:rsid w:val="00903BC2"/>
    <w:rsid w:val="009040AF"/>
    <w:rsid w:val="0090420D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08A7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1F09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52FA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54E7"/>
    <w:rsid w:val="00986ADD"/>
    <w:rsid w:val="009871F0"/>
    <w:rsid w:val="0099095E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BC8"/>
    <w:rsid w:val="009C5DF0"/>
    <w:rsid w:val="009C5FA5"/>
    <w:rsid w:val="009C6EEB"/>
    <w:rsid w:val="009D03C7"/>
    <w:rsid w:val="009D0BE4"/>
    <w:rsid w:val="009D0C78"/>
    <w:rsid w:val="009D1876"/>
    <w:rsid w:val="009D1948"/>
    <w:rsid w:val="009D3D2C"/>
    <w:rsid w:val="009D48AC"/>
    <w:rsid w:val="009D5440"/>
    <w:rsid w:val="009D5AB9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46"/>
    <w:rsid w:val="00A4467D"/>
    <w:rsid w:val="00A45319"/>
    <w:rsid w:val="00A455CC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5C5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3FD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2CC1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2EB4"/>
    <w:rsid w:val="00B23363"/>
    <w:rsid w:val="00B23849"/>
    <w:rsid w:val="00B23E05"/>
    <w:rsid w:val="00B248AA"/>
    <w:rsid w:val="00B256B4"/>
    <w:rsid w:val="00B25A46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6C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667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5C57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959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4CC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35A3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0C85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36DA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2B2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8A1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223C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04F8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0A29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0E85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6FB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3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5:chartTrackingRefBased/>
  <w15:docId w15:val="{9A1B7292-FCE6-4309-90A7-50ED669E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02C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4221DF"/>
    <w:pPr>
      <w:keepNext/>
      <w:numPr>
        <w:ilvl w:val="2"/>
        <w:numId w:val="1"/>
      </w:numPr>
      <w:tabs>
        <w:tab w:val="clear" w:pos="1647"/>
        <w:tab w:val="num" w:pos="200"/>
        <w:tab w:val="num" w:pos="709"/>
      </w:tabs>
      <w:ind w:left="567"/>
      <w:outlineLvl w:val="2"/>
    </w:pPr>
    <w:rPr>
      <w:rFonts w:ascii="HY헤드라인M" w:eastAsia="HY헤드라인M" w:hAnsi="HY헤드라인M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styleId="af2">
    <w:name w:val="Body Text"/>
    <w:basedOn w:val="a"/>
    <w:link w:val="Char1"/>
    <w:rsid w:val="00EC223C"/>
    <w:pPr>
      <w:wordWrap/>
      <w:autoSpaceDE/>
      <w:autoSpaceDN/>
      <w:spacing w:after="180" w:line="240" w:lineRule="atLeast"/>
      <w:jc w:val="left"/>
    </w:pPr>
    <w:rPr>
      <w:rFonts w:ascii="Arial" w:eastAsia="돋움" w:hAnsi="Arial"/>
      <w:kern w:val="0"/>
      <w:szCs w:val="20"/>
      <w:lang w:eastAsia="en-US"/>
    </w:rPr>
  </w:style>
  <w:style w:type="character" w:customStyle="1" w:styleId="Char1">
    <w:name w:val="본문 Char"/>
    <w:link w:val="af2"/>
    <w:rsid w:val="00EC223C"/>
    <w:rPr>
      <w:rFonts w:ascii="Arial" w:eastAsia="돋움" w:hAnsi="Arial"/>
      <w:lang w:eastAsia="en-US"/>
    </w:rPr>
  </w:style>
  <w:style w:type="character" w:styleId="af3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8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svg"/><Relationship Id="rId3" Type="http://schemas.openxmlformats.org/officeDocument/2006/relationships/image" Target="../media/image2.png"/><Relationship Id="rId7" Type="http://schemas.openxmlformats.org/officeDocument/2006/relationships/image" Target="../media/image4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3.png"/><Relationship Id="rId4" Type="http://schemas.openxmlformats.org/officeDocument/2006/relationships/image" Target="../media/image4.svg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svg"/><Relationship Id="rId3" Type="http://schemas.openxmlformats.org/officeDocument/2006/relationships/image" Target="../media/image2.png"/><Relationship Id="rId7" Type="http://schemas.openxmlformats.org/officeDocument/2006/relationships/image" Target="../media/image4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3.png"/><Relationship Id="rId4" Type="http://schemas.openxmlformats.org/officeDocument/2006/relationships/image" Target="../media/image4.sv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6C6181-A696-4217-829B-25D87AA47730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B9ACBC56-4727-4910-A731-8338604FEA25}">
      <dgm:prSet phldrT="[텍스트]"/>
      <dgm:spPr/>
      <dgm:t>
        <a:bodyPr/>
        <a:lstStyle/>
        <a:p>
          <a:pPr latinLnBrk="1"/>
          <a:r>
            <a:rPr lang="ko-KR" altLang="en-US"/>
            <a:t>함성훈</a:t>
          </a:r>
          <a:r>
            <a:rPr lang="en-US" altLang="ko-KR"/>
            <a:t>.PM</a:t>
          </a:r>
          <a:endParaRPr lang="ko-KR" altLang="en-US"/>
        </a:p>
      </dgm:t>
    </dgm:pt>
    <dgm:pt modelId="{3E059C98-C613-4B66-88B9-161C91B23999}" type="parTrans" cxnId="{FC598BF3-F648-4404-AA1A-AA2FC929938C}">
      <dgm:prSet/>
      <dgm:spPr/>
      <dgm:t>
        <a:bodyPr/>
        <a:lstStyle/>
        <a:p>
          <a:pPr latinLnBrk="1"/>
          <a:endParaRPr lang="ko-KR" altLang="en-US"/>
        </a:p>
      </dgm:t>
    </dgm:pt>
    <dgm:pt modelId="{070CBF0A-7405-47BD-8F27-F181CA72C614}" type="sibTrans" cxnId="{FC598BF3-F648-4404-AA1A-AA2FC929938C}">
      <dgm:prSet/>
      <dgm:spPr/>
      <dgm:t>
        <a:bodyPr/>
        <a:lstStyle/>
        <a:p>
          <a:pPr latinLnBrk="1"/>
          <a:endParaRPr lang="ko-KR" altLang="en-US"/>
        </a:p>
      </dgm:t>
    </dgm:pt>
    <dgm:pt modelId="{A3E9B112-B509-4C96-BD4D-379356E944DF}">
      <dgm:prSet phldrT="[텍스트]"/>
      <dgm:spPr/>
      <dgm:t>
        <a:bodyPr/>
        <a:lstStyle/>
        <a:p>
          <a:pPr latinLnBrk="1"/>
          <a:r>
            <a:rPr lang="ko-KR" altLang="en-US"/>
            <a:t>이의강</a:t>
          </a:r>
          <a:r>
            <a:rPr lang="en-US" altLang="ko-KR"/>
            <a:t>.Dev</a:t>
          </a:r>
          <a:endParaRPr lang="ko-KR" altLang="en-US"/>
        </a:p>
      </dgm:t>
    </dgm:pt>
    <dgm:pt modelId="{94AC3BA3-101D-4C63-ACA0-6B7ED94012E5}" type="parTrans" cxnId="{666CD2FC-BADD-4640-99BB-A4E9CF0FAF82}">
      <dgm:prSet/>
      <dgm:spPr/>
      <dgm:t>
        <a:bodyPr/>
        <a:lstStyle/>
        <a:p>
          <a:pPr latinLnBrk="1"/>
          <a:endParaRPr lang="ko-KR" altLang="en-US"/>
        </a:p>
      </dgm:t>
    </dgm:pt>
    <dgm:pt modelId="{A3F95608-5AAA-4E5F-A60C-6905EBA7B735}" type="sibTrans" cxnId="{666CD2FC-BADD-4640-99BB-A4E9CF0FAF82}">
      <dgm:prSet/>
      <dgm:spPr/>
      <dgm:t>
        <a:bodyPr/>
        <a:lstStyle/>
        <a:p>
          <a:pPr latinLnBrk="1"/>
          <a:endParaRPr lang="ko-KR" altLang="en-US"/>
        </a:p>
      </dgm:t>
    </dgm:pt>
    <dgm:pt modelId="{30FF8EC0-C36C-4104-8F87-81941DE3D1BE}">
      <dgm:prSet phldrT="[텍스트]"/>
      <dgm:spPr/>
      <dgm:t>
        <a:bodyPr/>
        <a:lstStyle/>
        <a:p>
          <a:pPr latinLnBrk="1"/>
          <a:r>
            <a:rPr lang="ko-KR" altLang="en-US"/>
            <a:t>윤재영</a:t>
          </a:r>
          <a:r>
            <a:rPr lang="en-US" altLang="ko-KR"/>
            <a:t>.Dev</a:t>
          </a:r>
          <a:endParaRPr lang="ko-KR" altLang="en-US"/>
        </a:p>
      </dgm:t>
    </dgm:pt>
    <dgm:pt modelId="{4C3F6675-9A49-4570-BFF2-21672D6CCCF6}" type="parTrans" cxnId="{62DA54E2-E70D-427E-BDD3-939ADEFE91A8}">
      <dgm:prSet/>
      <dgm:spPr/>
      <dgm:t>
        <a:bodyPr/>
        <a:lstStyle/>
        <a:p>
          <a:pPr latinLnBrk="1"/>
          <a:endParaRPr lang="ko-KR" altLang="en-US"/>
        </a:p>
      </dgm:t>
    </dgm:pt>
    <dgm:pt modelId="{088514C9-0244-432F-812A-DDF8E6D608A2}" type="sibTrans" cxnId="{62DA54E2-E70D-427E-BDD3-939ADEFE91A8}">
      <dgm:prSet/>
      <dgm:spPr/>
      <dgm:t>
        <a:bodyPr/>
        <a:lstStyle/>
        <a:p>
          <a:pPr latinLnBrk="1"/>
          <a:endParaRPr lang="ko-KR" altLang="en-US"/>
        </a:p>
      </dgm:t>
    </dgm:pt>
    <dgm:pt modelId="{9D029FD4-C0FC-460C-9660-D10A207047AD}">
      <dgm:prSet phldrT="[텍스트]"/>
      <dgm:spPr/>
      <dgm:t>
        <a:bodyPr/>
        <a:lstStyle/>
        <a:p>
          <a:pPr latinLnBrk="1"/>
          <a:r>
            <a:rPr lang="ko-KR" altLang="en-US"/>
            <a:t>박생재</a:t>
          </a:r>
          <a:r>
            <a:rPr lang="en-US" altLang="ko-KR"/>
            <a:t>.Des</a:t>
          </a:r>
          <a:endParaRPr lang="ko-KR" altLang="en-US"/>
        </a:p>
      </dgm:t>
    </dgm:pt>
    <dgm:pt modelId="{D17924D4-5BBA-491A-ACC7-0DDB91B3CC2E}" type="parTrans" cxnId="{F2CFCAAB-444F-494C-865E-11298F22B212}">
      <dgm:prSet/>
      <dgm:spPr/>
      <dgm:t>
        <a:bodyPr/>
        <a:lstStyle/>
        <a:p>
          <a:pPr latinLnBrk="1"/>
          <a:endParaRPr lang="ko-KR" altLang="en-US"/>
        </a:p>
      </dgm:t>
    </dgm:pt>
    <dgm:pt modelId="{738A250E-6517-47E8-A506-00FB38518AA6}" type="sibTrans" cxnId="{F2CFCAAB-444F-494C-865E-11298F22B212}">
      <dgm:prSet/>
      <dgm:spPr/>
      <dgm:t>
        <a:bodyPr/>
        <a:lstStyle/>
        <a:p>
          <a:pPr latinLnBrk="1"/>
          <a:endParaRPr lang="ko-KR" altLang="en-US"/>
        </a:p>
      </dgm:t>
    </dgm:pt>
    <dgm:pt modelId="{A7752287-D9B1-4672-B7CB-F2CD608E6B4E}">
      <dgm:prSet phldrT="[텍스트]"/>
      <dgm:spPr/>
      <dgm:t>
        <a:bodyPr/>
        <a:lstStyle/>
        <a:p>
          <a:pPr latinLnBrk="1"/>
          <a:r>
            <a:rPr lang="ko-KR" altLang="en-US"/>
            <a:t>이서안</a:t>
          </a:r>
          <a:r>
            <a:rPr lang="en-US" altLang="ko-KR"/>
            <a:t>.QA</a:t>
          </a:r>
          <a:endParaRPr lang="ko-KR" altLang="en-US"/>
        </a:p>
      </dgm:t>
    </dgm:pt>
    <dgm:pt modelId="{173030A7-4A58-4615-BAB0-719B6A6ADB14}" type="parTrans" cxnId="{56CC3F85-78D9-432E-A38B-ACCFE0592B3D}">
      <dgm:prSet/>
      <dgm:spPr/>
      <dgm:t>
        <a:bodyPr/>
        <a:lstStyle/>
        <a:p>
          <a:pPr latinLnBrk="1"/>
          <a:endParaRPr lang="ko-KR" altLang="en-US"/>
        </a:p>
      </dgm:t>
    </dgm:pt>
    <dgm:pt modelId="{ECFF42A4-FD86-4249-AAD2-F7CBE08C9A05}" type="sibTrans" cxnId="{56CC3F85-78D9-432E-A38B-ACCFE0592B3D}">
      <dgm:prSet/>
      <dgm:spPr/>
      <dgm:t>
        <a:bodyPr/>
        <a:lstStyle/>
        <a:p>
          <a:pPr latinLnBrk="1"/>
          <a:endParaRPr lang="ko-KR" altLang="en-US"/>
        </a:p>
      </dgm:t>
    </dgm:pt>
    <dgm:pt modelId="{DAF23882-3BC7-4381-8691-A0E1C575120E}">
      <dgm:prSet phldrT="[텍스트]"/>
      <dgm:spPr/>
      <dgm:t>
        <a:bodyPr/>
        <a:lstStyle/>
        <a:p>
          <a:pPr latinLnBrk="1"/>
          <a:r>
            <a:rPr lang="ko-KR" altLang="en-US"/>
            <a:t>이충만</a:t>
          </a:r>
          <a:r>
            <a:rPr lang="en-US" altLang="ko-KR"/>
            <a:t>.Con</a:t>
          </a:r>
          <a:endParaRPr lang="ko-KR" altLang="en-US"/>
        </a:p>
      </dgm:t>
    </dgm:pt>
    <dgm:pt modelId="{DF003750-1FB6-45BA-B2C8-F91A35B4F9CC}" type="parTrans" cxnId="{39D57C52-3EFF-435C-8F41-5A3A6B8DCF7C}">
      <dgm:prSet/>
      <dgm:spPr/>
      <dgm:t>
        <a:bodyPr/>
        <a:lstStyle/>
        <a:p>
          <a:pPr latinLnBrk="1"/>
          <a:endParaRPr lang="ko-KR" altLang="en-US"/>
        </a:p>
      </dgm:t>
    </dgm:pt>
    <dgm:pt modelId="{B4A73634-6572-415E-A612-60A42444B142}" type="sibTrans" cxnId="{39D57C52-3EFF-435C-8F41-5A3A6B8DCF7C}">
      <dgm:prSet/>
      <dgm:spPr/>
      <dgm:t>
        <a:bodyPr/>
        <a:lstStyle/>
        <a:p>
          <a:pPr latinLnBrk="1"/>
          <a:endParaRPr lang="ko-KR" altLang="en-US"/>
        </a:p>
      </dgm:t>
    </dgm:pt>
    <dgm:pt modelId="{149DF7C4-0947-4CA5-BDD9-51F2C9000D90}">
      <dgm:prSet phldrT="[텍스트]"/>
      <dgm:spPr/>
      <dgm:t>
        <a:bodyPr/>
        <a:lstStyle/>
        <a:p>
          <a:pPr latinLnBrk="1"/>
          <a:r>
            <a:rPr lang="ko-KR" altLang="en-US"/>
            <a:t>신종건</a:t>
          </a:r>
          <a:r>
            <a:rPr lang="en-US" altLang="ko-KR"/>
            <a:t>.Test</a:t>
          </a:r>
          <a:endParaRPr lang="ko-KR" altLang="en-US"/>
        </a:p>
      </dgm:t>
    </dgm:pt>
    <dgm:pt modelId="{0CB33CA4-2590-4121-9A61-061791B95051}" type="parTrans" cxnId="{BFEB0D69-D55A-4BCE-986F-89E2D4A583A4}">
      <dgm:prSet/>
      <dgm:spPr/>
      <dgm:t>
        <a:bodyPr/>
        <a:lstStyle/>
        <a:p>
          <a:pPr latinLnBrk="1"/>
          <a:endParaRPr lang="ko-KR" altLang="en-US"/>
        </a:p>
      </dgm:t>
    </dgm:pt>
    <dgm:pt modelId="{E4F8B7EA-C5DA-4C08-87A9-1131FDE85AB7}" type="sibTrans" cxnId="{BFEB0D69-D55A-4BCE-986F-89E2D4A583A4}">
      <dgm:prSet/>
      <dgm:spPr/>
      <dgm:t>
        <a:bodyPr/>
        <a:lstStyle/>
        <a:p>
          <a:pPr latinLnBrk="1"/>
          <a:endParaRPr lang="ko-KR" altLang="en-US"/>
        </a:p>
      </dgm:t>
    </dgm:pt>
    <dgm:pt modelId="{724EC7B5-FA4B-47DC-BFFC-739BAAD3D057}" type="pres">
      <dgm:prSet presAssocID="{416C6181-A696-4217-829B-25D87AA4773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8A5A988-0466-4B99-A696-7C8E52948AA5}" type="pres">
      <dgm:prSet presAssocID="{B9ACBC56-4727-4910-A731-8338604FEA25}" presName="hierRoot1" presStyleCnt="0"/>
      <dgm:spPr/>
    </dgm:pt>
    <dgm:pt modelId="{B9951007-1F45-4839-90DA-8A467DB8A6DE}" type="pres">
      <dgm:prSet presAssocID="{B9ACBC56-4727-4910-A731-8338604FEA25}" presName="composite" presStyleCnt="0"/>
      <dgm:spPr/>
    </dgm:pt>
    <dgm:pt modelId="{8899D982-6C4C-4058-92DA-8C3FA1C36446}" type="pres">
      <dgm:prSet presAssocID="{B9ACBC56-4727-4910-A731-8338604FEA25}" presName="image" presStyleLbl="node0" presStyleIdx="0" presStyleCnt="1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=""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pPr latinLnBrk="1"/>
          <a:endParaRPr lang="ko-KR" altLang="en-US"/>
        </a:p>
      </dgm:t>
      <dgm:extLst>
        <a:ext uri="{E40237B7-FDA0-4F09-8148-C483321AD2D9}">
          <dgm14:cNvPr xmlns:dgm14="http://schemas.microsoft.com/office/drawing/2010/diagram" id="0" name="" descr="사용자"/>
        </a:ext>
      </dgm:extLst>
    </dgm:pt>
    <dgm:pt modelId="{EABF86C1-87DE-4CC0-94B7-E62E1CE4F612}" type="pres">
      <dgm:prSet presAssocID="{B9ACBC56-4727-4910-A731-8338604FEA25}" presName="text" presStyleLbl="revTx" presStyleIdx="0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CE1F2FC-EB5F-4A42-BDAC-2EBEF42E304A}" type="pres">
      <dgm:prSet presAssocID="{B9ACBC56-4727-4910-A731-8338604FEA25}" presName="hierChild2" presStyleCnt="0"/>
      <dgm:spPr/>
    </dgm:pt>
    <dgm:pt modelId="{2944784D-1480-4B68-BC25-F9A6558A4878}" type="pres">
      <dgm:prSet presAssocID="{94AC3BA3-101D-4C63-ACA0-6B7ED94012E5}" presName="Name10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0128F9A3-A672-4291-9370-03C05AF26EB0}" type="pres">
      <dgm:prSet presAssocID="{A3E9B112-B509-4C96-BD4D-379356E944DF}" presName="hierRoot2" presStyleCnt="0"/>
      <dgm:spPr/>
    </dgm:pt>
    <dgm:pt modelId="{B6591EC0-67E3-4438-BA7F-DCFDA81EDE26}" type="pres">
      <dgm:prSet presAssocID="{A3E9B112-B509-4C96-BD4D-379356E944DF}" presName="composite2" presStyleCnt="0"/>
      <dgm:spPr/>
    </dgm:pt>
    <dgm:pt modelId="{713A8073-285B-45A3-986A-ADF472BFC63A}" type="pres">
      <dgm:prSet presAssocID="{A3E9B112-B509-4C96-BD4D-379356E944DF}" presName="image2" presStyleLbl="node2" presStyleIdx="0" presStyleCnt="2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=""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pPr latinLnBrk="1"/>
          <a:endParaRPr lang="ko-KR" altLang="en-US"/>
        </a:p>
      </dgm:t>
      <dgm:extLst>
        <a:ext uri="{E40237B7-FDA0-4F09-8148-C483321AD2D9}">
          <dgm14:cNvPr xmlns:dgm14="http://schemas.microsoft.com/office/drawing/2010/diagram" id="0" name="" descr="달리기"/>
        </a:ext>
      </dgm:extLst>
    </dgm:pt>
    <dgm:pt modelId="{AF4DD9BE-824A-4113-9AA0-18887A3BAFC9}" type="pres">
      <dgm:prSet presAssocID="{A3E9B112-B509-4C96-BD4D-379356E944DF}" presName="text2" presStyleLbl="revTx" presStyleIdx="1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22A05A7-E331-4168-BC2A-BAB982F813DE}" type="pres">
      <dgm:prSet presAssocID="{A3E9B112-B509-4C96-BD4D-379356E944DF}" presName="hierChild3" presStyleCnt="0"/>
      <dgm:spPr/>
    </dgm:pt>
    <dgm:pt modelId="{E3E93443-42BD-4DCF-8F01-91C49B4AAC9A}" type="pres">
      <dgm:prSet presAssocID="{4C3F6675-9A49-4570-BFF2-21672D6CCCF6}" presName="Name17" presStyleLbl="parChTrans1D3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9A0AD48E-6AE8-4BD2-827F-7A7395979845}" type="pres">
      <dgm:prSet presAssocID="{30FF8EC0-C36C-4104-8F87-81941DE3D1BE}" presName="hierRoot3" presStyleCnt="0"/>
      <dgm:spPr/>
    </dgm:pt>
    <dgm:pt modelId="{045849C4-3075-46D2-BE6A-6AB7BA3C9CF8}" type="pres">
      <dgm:prSet presAssocID="{30FF8EC0-C36C-4104-8F87-81941DE3D1BE}" presName="composite3" presStyleCnt="0"/>
      <dgm:spPr/>
    </dgm:pt>
    <dgm:pt modelId="{F9E24404-A87A-42BC-B740-2D1256B4DF45}" type="pres">
      <dgm:prSet presAssocID="{30FF8EC0-C36C-4104-8F87-81941DE3D1BE}" presName="image3" presStyleLbl="node3" presStyleIdx="0" presStyleCnt="4"/>
      <dgm:spPr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="" xmlns:asvg="http://schemas.microsoft.com/office/drawing/2016/SVG/main" r:embed="rId6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pPr latinLnBrk="1"/>
          <a:endParaRPr lang="ko-KR" altLang="en-US"/>
        </a:p>
      </dgm:t>
      <dgm:extLst>
        <a:ext uri="{E40237B7-FDA0-4F09-8148-C483321AD2D9}">
          <dgm14:cNvPr xmlns:dgm14="http://schemas.microsoft.com/office/drawing/2010/diagram" id="0" name="" descr="아기"/>
        </a:ext>
      </dgm:extLst>
    </dgm:pt>
    <dgm:pt modelId="{0127472B-33A0-472A-B542-772DF1624ED2}" type="pres">
      <dgm:prSet presAssocID="{30FF8EC0-C36C-4104-8F87-81941DE3D1BE}" presName="text3" presStyleLbl="revTx" presStyleIdx="2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9E218DE-2ACA-4A57-9A06-B55C787EC373}" type="pres">
      <dgm:prSet presAssocID="{30FF8EC0-C36C-4104-8F87-81941DE3D1BE}" presName="hierChild4" presStyleCnt="0"/>
      <dgm:spPr/>
    </dgm:pt>
    <dgm:pt modelId="{7D05B978-A0B3-4F5E-9F0B-7CBC08180503}" type="pres">
      <dgm:prSet presAssocID="{D17924D4-5BBA-491A-ACC7-0DDB91B3CC2E}" presName="Name17" presStyleLbl="parChTrans1D3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33C4D583-CA98-4C86-83D1-9152839E5A87}" type="pres">
      <dgm:prSet presAssocID="{9D029FD4-C0FC-460C-9660-D10A207047AD}" presName="hierRoot3" presStyleCnt="0"/>
      <dgm:spPr/>
    </dgm:pt>
    <dgm:pt modelId="{D99E06C9-68F9-496B-A3D7-CED496E4C4BE}" type="pres">
      <dgm:prSet presAssocID="{9D029FD4-C0FC-460C-9660-D10A207047AD}" presName="composite3" presStyleCnt="0"/>
      <dgm:spPr/>
    </dgm:pt>
    <dgm:pt modelId="{D7B824FC-7896-4DC7-A432-C6884E98BE28}" type="pres">
      <dgm:prSet presAssocID="{9D029FD4-C0FC-460C-9660-D10A207047AD}" presName="image3" presStyleLbl="node3" presStyleIdx="1" presStyleCnt="4"/>
      <dgm:spPr>
        <a:blipFill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="" xmlns:asvg="http://schemas.microsoft.com/office/drawing/2016/SVG/main" r:embed="rId8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pPr latinLnBrk="1"/>
          <a:endParaRPr lang="ko-KR" altLang="en-US"/>
        </a:p>
      </dgm:t>
      <dgm:extLst>
        <a:ext uri="{E40237B7-FDA0-4F09-8148-C483321AD2D9}">
          <dgm14:cNvPr xmlns:dgm14="http://schemas.microsoft.com/office/drawing/2010/diagram" id="0" name="" descr="기는 아기"/>
        </a:ext>
      </dgm:extLst>
    </dgm:pt>
    <dgm:pt modelId="{8CE542BD-1247-42FF-B68B-B100DBC55FAB}" type="pres">
      <dgm:prSet presAssocID="{9D029FD4-C0FC-460C-9660-D10A207047AD}" presName="text3" presStyleLbl="revTx" presStyleIdx="3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002C53C-E06F-4349-B110-A8D33EEC7329}" type="pres">
      <dgm:prSet presAssocID="{9D029FD4-C0FC-460C-9660-D10A207047AD}" presName="hierChild4" presStyleCnt="0"/>
      <dgm:spPr/>
    </dgm:pt>
    <dgm:pt modelId="{464BAFD7-01A3-4C08-83F9-A390DB306DA9}" type="pres">
      <dgm:prSet presAssocID="{173030A7-4A58-4615-BAB0-719B6A6ADB14}" presName="Name10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FAB5E39C-DE82-4055-9ABB-E93F4B52F195}" type="pres">
      <dgm:prSet presAssocID="{A7752287-D9B1-4672-B7CB-F2CD608E6B4E}" presName="hierRoot2" presStyleCnt="0"/>
      <dgm:spPr/>
    </dgm:pt>
    <dgm:pt modelId="{A9438371-BC53-476C-AB5B-A520607F9DDE}" type="pres">
      <dgm:prSet presAssocID="{A7752287-D9B1-4672-B7CB-F2CD608E6B4E}" presName="composite2" presStyleCnt="0"/>
      <dgm:spPr/>
    </dgm:pt>
    <dgm:pt modelId="{001B5968-6CB3-4693-B180-1B6352C55758}" type="pres">
      <dgm:prSet presAssocID="{A7752287-D9B1-4672-B7CB-F2CD608E6B4E}" presName="image2" presStyleLbl="node2" presStyleIdx="1" presStyleCnt="2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=""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pPr latinLnBrk="1"/>
          <a:endParaRPr lang="ko-KR" altLang="en-US"/>
        </a:p>
      </dgm:t>
      <dgm:extLst>
        <a:ext uri="{E40237B7-FDA0-4F09-8148-C483321AD2D9}">
          <dgm14:cNvPr xmlns:dgm14="http://schemas.microsoft.com/office/drawing/2010/diagram" id="0" name="" descr="달리기"/>
        </a:ext>
      </dgm:extLst>
    </dgm:pt>
    <dgm:pt modelId="{92165DA1-CCE0-4FD8-B6F1-3A5BCE71BD98}" type="pres">
      <dgm:prSet presAssocID="{A7752287-D9B1-4672-B7CB-F2CD608E6B4E}" presName="text2" presStyleLbl="revTx" presStyleIdx="4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B3FD8FB-3E5A-448D-B219-5AA1D2377CFF}" type="pres">
      <dgm:prSet presAssocID="{A7752287-D9B1-4672-B7CB-F2CD608E6B4E}" presName="hierChild3" presStyleCnt="0"/>
      <dgm:spPr/>
    </dgm:pt>
    <dgm:pt modelId="{9FF427E2-BDF5-49A4-BBD4-97CF16B794D1}" type="pres">
      <dgm:prSet presAssocID="{DF003750-1FB6-45BA-B2C8-F91A35B4F9CC}" presName="Name17" presStyleLbl="parChTrans1D3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DD11B317-DD9B-4077-A2B9-E846EC60C89F}" type="pres">
      <dgm:prSet presAssocID="{DAF23882-3BC7-4381-8691-A0E1C575120E}" presName="hierRoot3" presStyleCnt="0"/>
      <dgm:spPr/>
    </dgm:pt>
    <dgm:pt modelId="{83756954-4345-451B-B802-7C53AB1D6149}" type="pres">
      <dgm:prSet presAssocID="{DAF23882-3BC7-4381-8691-A0E1C575120E}" presName="composite3" presStyleCnt="0"/>
      <dgm:spPr/>
    </dgm:pt>
    <dgm:pt modelId="{DB0433B5-DED8-4757-ABFD-51D289EE672E}" type="pres">
      <dgm:prSet presAssocID="{DAF23882-3BC7-4381-8691-A0E1C575120E}" presName="image3" presStyleLbl="node3" presStyleIdx="2" presStyleCnt="4"/>
      <dgm:spPr>
        <a:blipFill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="" xmlns:asvg="http://schemas.microsoft.com/office/drawing/2016/SVG/main" r:embed="rId8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pPr latinLnBrk="1"/>
          <a:endParaRPr lang="ko-KR" altLang="en-US"/>
        </a:p>
      </dgm:t>
      <dgm:extLst>
        <a:ext uri="{E40237B7-FDA0-4F09-8148-C483321AD2D9}">
          <dgm14:cNvPr xmlns:dgm14="http://schemas.microsoft.com/office/drawing/2010/diagram" id="0" name="" descr="기는 아기"/>
        </a:ext>
      </dgm:extLst>
    </dgm:pt>
    <dgm:pt modelId="{3A6F00F2-E5E8-4424-9DC4-A24205BA77B4}" type="pres">
      <dgm:prSet presAssocID="{DAF23882-3BC7-4381-8691-A0E1C575120E}" presName="text3" presStyleLbl="revTx" presStyleIdx="5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7D555E8-14E5-4540-9340-5FE9CD49405F}" type="pres">
      <dgm:prSet presAssocID="{DAF23882-3BC7-4381-8691-A0E1C575120E}" presName="hierChild4" presStyleCnt="0"/>
      <dgm:spPr/>
    </dgm:pt>
    <dgm:pt modelId="{56A41E7A-0793-46E3-9920-C43D89208053}" type="pres">
      <dgm:prSet presAssocID="{0CB33CA4-2590-4121-9A61-061791B95051}" presName="Name17" presStyleLbl="parChTrans1D3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B260F0EB-FA74-492B-BC42-6C6D112E6483}" type="pres">
      <dgm:prSet presAssocID="{149DF7C4-0947-4CA5-BDD9-51F2C9000D90}" presName="hierRoot3" presStyleCnt="0"/>
      <dgm:spPr/>
    </dgm:pt>
    <dgm:pt modelId="{8C72BBDD-5CB2-4D97-91B8-B255E0C1C63D}" type="pres">
      <dgm:prSet presAssocID="{149DF7C4-0947-4CA5-BDD9-51F2C9000D90}" presName="composite3" presStyleCnt="0"/>
      <dgm:spPr/>
    </dgm:pt>
    <dgm:pt modelId="{B8FADCBB-A9E4-4910-B0A1-2E3B35E9D982}" type="pres">
      <dgm:prSet presAssocID="{149DF7C4-0947-4CA5-BDD9-51F2C9000D90}" presName="image3" presStyleLbl="node3" presStyleIdx="3" presStyleCnt="4"/>
      <dgm:spPr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="" xmlns:asvg="http://schemas.microsoft.com/office/drawing/2016/SVG/main" r:embed="rId6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pPr latinLnBrk="1"/>
          <a:endParaRPr lang="ko-KR" altLang="en-US"/>
        </a:p>
      </dgm:t>
      <dgm:extLst>
        <a:ext uri="{E40237B7-FDA0-4F09-8148-C483321AD2D9}">
          <dgm14:cNvPr xmlns:dgm14="http://schemas.microsoft.com/office/drawing/2010/diagram" id="0" name="" descr="아기"/>
        </a:ext>
      </dgm:extLst>
    </dgm:pt>
    <dgm:pt modelId="{CA64B381-CA3E-4A96-BED2-995C861AABED}" type="pres">
      <dgm:prSet presAssocID="{149DF7C4-0947-4CA5-BDD9-51F2C9000D90}" presName="text3" presStyleLbl="revTx" presStyleIdx="6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49D347D-E5D9-4EE9-A38B-6C584BEC0ADB}" type="pres">
      <dgm:prSet presAssocID="{149DF7C4-0947-4CA5-BDD9-51F2C9000D90}" presName="hierChild4" presStyleCnt="0"/>
      <dgm:spPr/>
    </dgm:pt>
  </dgm:ptLst>
  <dgm:cxnLst>
    <dgm:cxn modelId="{F2CFCAAB-444F-494C-865E-11298F22B212}" srcId="{A3E9B112-B509-4C96-BD4D-379356E944DF}" destId="{9D029FD4-C0FC-460C-9660-D10A207047AD}" srcOrd="1" destOrd="0" parTransId="{D17924D4-5BBA-491A-ACC7-0DDB91B3CC2E}" sibTransId="{738A250E-6517-47E8-A506-00FB38518AA6}"/>
    <dgm:cxn modelId="{FC598BF3-F648-4404-AA1A-AA2FC929938C}" srcId="{416C6181-A696-4217-829B-25D87AA47730}" destId="{B9ACBC56-4727-4910-A731-8338604FEA25}" srcOrd="0" destOrd="0" parTransId="{3E059C98-C613-4B66-88B9-161C91B23999}" sibTransId="{070CBF0A-7405-47BD-8F27-F181CA72C614}"/>
    <dgm:cxn modelId="{2808DA9C-E904-4D44-8705-53E92621CB07}" type="presOf" srcId="{B9ACBC56-4727-4910-A731-8338604FEA25}" destId="{EABF86C1-87DE-4CC0-94B7-E62E1CE4F612}" srcOrd="0" destOrd="0" presId="urn:microsoft.com/office/officeart/2009/layout/CirclePictureHierarchy"/>
    <dgm:cxn modelId="{67D409C0-50A7-48B1-BEA4-131D2E53ABC6}" type="presOf" srcId="{30FF8EC0-C36C-4104-8F87-81941DE3D1BE}" destId="{0127472B-33A0-472A-B542-772DF1624ED2}" srcOrd="0" destOrd="0" presId="urn:microsoft.com/office/officeart/2009/layout/CirclePictureHierarchy"/>
    <dgm:cxn modelId="{BFEB0D69-D55A-4BCE-986F-89E2D4A583A4}" srcId="{A7752287-D9B1-4672-B7CB-F2CD608E6B4E}" destId="{149DF7C4-0947-4CA5-BDD9-51F2C9000D90}" srcOrd="1" destOrd="0" parTransId="{0CB33CA4-2590-4121-9A61-061791B95051}" sibTransId="{E4F8B7EA-C5DA-4C08-87A9-1131FDE85AB7}"/>
    <dgm:cxn modelId="{62DA54E2-E70D-427E-BDD3-939ADEFE91A8}" srcId="{A3E9B112-B509-4C96-BD4D-379356E944DF}" destId="{30FF8EC0-C36C-4104-8F87-81941DE3D1BE}" srcOrd="0" destOrd="0" parTransId="{4C3F6675-9A49-4570-BFF2-21672D6CCCF6}" sibTransId="{088514C9-0244-432F-812A-DDF8E6D608A2}"/>
    <dgm:cxn modelId="{661F6CA9-B3BD-4D8E-82A9-2C5E949E8246}" type="presOf" srcId="{A3E9B112-B509-4C96-BD4D-379356E944DF}" destId="{AF4DD9BE-824A-4113-9AA0-18887A3BAFC9}" srcOrd="0" destOrd="0" presId="urn:microsoft.com/office/officeart/2009/layout/CirclePictureHierarchy"/>
    <dgm:cxn modelId="{40652146-5F94-4270-9917-E8B8C28CB01E}" type="presOf" srcId="{DAF23882-3BC7-4381-8691-A0E1C575120E}" destId="{3A6F00F2-E5E8-4424-9DC4-A24205BA77B4}" srcOrd="0" destOrd="0" presId="urn:microsoft.com/office/officeart/2009/layout/CirclePictureHierarchy"/>
    <dgm:cxn modelId="{B521F65F-F8F7-425C-8BBF-C28FFB378996}" type="presOf" srcId="{0CB33CA4-2590-4121-9A61-061791B95051}" destId="{56A41E7A-0793-46E3-9920-C43D89208053}" srcOrd="0" destOrd="0" presId="urn:microsoft.com/office/officeart/2009/layout/CirclePictureHierarchy"/>
    <dgm:cxn modelId="{D7A043BC-91CE-4BDB-97B4-DC0C080FDB13}" type="presOf" srcId="{DF003750-1FB6-45BA-B2C8-F91A35B4F9CC}" destId="{9FF427E2-BDF5-49A4-BBD4-97CF16B794D1}" srcOrd="0" destOrd="0" presId="urn:microsoft.com/office/officeart/2009/layout/CirclePictureHierarchy"/>
    <dgm:cxn modelId="{666CD2FC-BADD-4640-99BB-A4E9CF0FAF82}" srcId="{B9ACBC56-4727-4910-A731-8338604FEA25}" destId="{A3E9B112-B509-4C96-BD4D-379356E944DF}" srcOrd="0" destOrd="0" parTransId="{94AC3BA3-101D-4C63-ACA0-6B7ED94012E5}" sibTransId="{A3F95608-5AAA-4E5F-A60C-6905EBA7B735}"/>
    <dgm:cxn modelId="{2AAA0C43-C205-49DD-90DC-769C3E034877}" type="presOf" srcId="{94AC3BA3-101D-4C63-ACA0-6B7ED94012E5}" destId="{2944784D-1480-4B68-BC25-F9A6558A4878}" srcOrd="0" destOrd="0" presId="urn:microsoft.com/office/officeart/2009/layout/CirclePictureHierarchy"/>
    <dgm:cxn modelId="{B5A11A5E-0AD7-42D9-B7DD-5C6AC94C25E5}" type="presOf" srcId="{4C3F6675-9A49-4570-BFF2-21672D6CCCF6}" destId="{E3E93443-42BD-4DCF-8F01-91C49B4AAC9A}" srcOrd="0" destOrd="0" presId="urn:microsoft.com/office/officeart/2009/layout/CirclePictureHierarchy"/>
    <dgm:cxn modelId="{1291D46C-B512-4CFE-8F42-EFA04641ADD3}" type="presOf" srcId="{149DF7C4-0947-4CA5-BDD9-51F2C9000D90}" destId="{CA64B381-CA3E-4A96-BED2-995C861AABED}" srcOrd="0" destOrd="0" presId="urn:microsoft.com/office/officeart/2009/layout/CirclePictureHierarchy"/>
    <dgm:cxn modelId="{39D57C52-3EFF-435C-8F41-5A3A6B8DCF7C}" srcId="{A7752287-D9B1-4672-B7CB-F2CD608E6B4E}" destId="{DAF23882-3BC7-4381-8691-A0E1C575120E}" srcOrd="0" destOrd="0" parTransId="{DF003750-1FB6-45BA-B2C8-F91A35B4F9CC}" sibTransId="{B4A73634-6572-415E-A612-60A42444B142}"/>
    <dgm:cxn modelId="{7B6D9189-0971-4329-B9C0-9DF9902F2304}" type="presOf" srcId="{D17924D4-5BBA-491A-ACC7-0DDB91B3CC2E}" destId="{7D05B978-A0B3-4F5E-9F0B-7CBC08180503}" srcOrd="0" destOrd="0" presId="urn:microsoft.com/office/officeart/2009/layout/CirclePictureHierarchy"/>
    <dgm:cxn modelId="{3612C4E9-54C1-4679-9D95-AEDCCA6A2E50}" type="presOf" srcId="{A7752287-D9B1-4672-B7CB-F2CD608E6B4E}" destId="{92165DA1-CCE0-4FD8-B6F1-3A5BCE71BD98}" srcOrd="0" destOrd="0" presId="urn:microsoft.com/office/officeart/2009/layout/CirclePictureHierarchy"/>
    <dgm:cxn modelId="{E9D9631D-A7EF-4E0D-A332-A3CE4E9B56CA}" type="presOf" srcId="{9D029FD4-C0FC-460C-9660-D10A207047AD}" destId="{8CE542BD-1247-42FF-B68B-B100DBC55FAB}" srcOrd="0" destOrd="0" presId="urn:microsoft.com/office/officeart/2009/layout/CirclePictureHierarchy"/>
    <dgm:cxn modelId="{1D93E9CB-B96C-472C-96F0-4484CE382762}" type="presOf" srcId="{416C6181-A696-4217-829B-25D87AA47730}" destId="{724EC7B5-FA4B-47DC-BFFC-739BAAD3D057}" srcOrd="0" destOrd="0" presId="urn:microsoft.com/office/officeart/2009/layout/CirclePictureHierarchy"/>
    <dgm:cxn modelId="{56CC3F85-78D9-432E-A38B-ACCFE0592B3D}" srcId="{B9ACBC56-4727-4910-A731-8338604FEA25}" destId="{A7752287-D9B1-4672-B7CB-F2CD608E6B4E}" srcOrd="1" destOrd="0" parTransId="{173030A7-4A58-4615-BAB0-719B6A6ADB14}" sibTransId="{ECFF42A4-FD86-4249-AAD2-F7CBE08C9A05}"/>
    <dgm:cxn modelId="{3E706B39-2A61-4DA8-9014-A19CC38A785A}" type="presOf" srcId="{173030A7-4A58-4615-BAB0-719B6A6ADB14}" destId="{464BAFD7-01A3-4C08-83F9-A390DB306DA9}" srcOrd="0" destOrd="0" presId="urn:microsoft.com/office/officeart/2009/layout/CirclePictureHierarchy"/>
    <dgm:cxn modelId="{3DA7B3D1-6332-4F27-BE6E-8A971C37DE7E}" type="presParOf" srcId="{724EC7B5-FA4B-47DC-BFFC-739BAAD3D057}" destId="{68A5A988-0466-4B99-A696-7C8E52948AA5}" srcOrd="0" destOrd="0" presId="urn:microsoft.com/office/officeart/2009/layout/CirclePictureHierarchy"/>
    <dgm:cxn modelId="{A9F0CAF6-B3A7-4C64-8DCC-1B831105A52E}" type="presParOf" srcId="{68A5A988-0466-4B99-A696-7C8E52948AA5}" destId="{B9951007-1F45-4839-90DA-8A467DB8A6DE}" srcOrd="0" destOrd="0" presId="urn:microsoft.com/office/officeart/2009/layout/CirclePictureHierarchy"/>
    <dgm:cxn modelId="{3BEDF58B-EEE0-4ABE-B4B8-C8E0E0DB3BE5}" type="presParOf" srcId="{B9951007-1F45-4839-90DA-8A467DB8A6DE}" destId="{8899D982-6C4C-4058-92DA-8C3FA1C36446}" srcOrd="0" destOrd="0" presId="urn:microsoft.com/office/officeart/2009/layout/CirclePictureHierarchy"/>
    <dgm:cxn modelId="{7A51C32C-8055-42A6-99CE-04CB9CFDBDBF}" type="presParOf" srcId="{B9951007-1F45-4839-90DA-8A467DB8A6DE}" destId="{EABF86C1-87DE-4CC0-94B7-E62E1CE4F612}" srcOrd="1" destOrd="0" presId="urn:microsoft.com/office/officeart/2009/layout/CirclePictureHierarchy"/>
    <dgm:cxn modelId="{E54B441D-451A-46F3-AD4A-9E82219F5A87}" type="presParOf" srcId="{68A5A988-0466-4B99-A696-7C8E52948AA5}" destId="{6CE1F2FC-EB5F-4A42-BDAC-2EBEF42E304A}" srcOrd="1" destOrd="0" presId="urn:microsoft.com/office/officeart/2009/layout/CirclePictureHierarchy"/>
    <dgm:cxn modelId="{A8A71BB7-B3F2-48C4-9378-2C515ECDCFC1}" type="presParOf" srcId="{6CE1F2FC-EB5F-4A42-BDAC-2EBEF42E304A}" destId="{2944784D-1480-4B68-BC25-F9A6558A4878}" srcOrd="0" destOrd="0" presId="urn:microsoft.com/office/officeart/2009/layout/CirclePictureHierarchy"/>
    <dgm:cxn modelId="{02F0637D-1B50-45E8-A92C-EEB830E934C8}" type="presParOf" srcId="{6CE1F2FC-EB5F-4A42-BDAC-2EBEF42E304A}" destId="{0128F9A3-A672-4291-9370-03C05AF26EB0}" srcOrd="1" destOrd="0" presId="urn:microsoft.com/office/officeart/2009/layout/CirclePictureHierarchy"/>
    <dgm:cxn modelId="{7BAD25EB-F3C9-40EF-A0E2-A7C3B9C1933B}" type="presParOf" srcId="{0128F9A3-A672-4291-9370-03C05AF26EB0}" destId="{B6591EC0-67E3-4438-BA7F-DCFDA81EDE26}" srcOrd="0" destOrd="0" presId="urn:microsoft.com/office/officeart/2009/layout/CirclePictureHierarchy"/>
    <dgm:cxn modelId="{02F03419-0454-4242-AAD0-4CCBC312F91C}" type="presParOf" srcId="{B6591EC0-67E3-4438-BA7F-DCFDA81EDE26}" destId="{713A8073-285B-45A3-986A-ADF472BFC63A}" srcOrd="0" destOrd="0" presId="urn:microsoft.com/office/officeart/2009/layout/CirclePictureHierarchy"/>
    <dgm:cxn modelId="{0120CB52-4235-4D3C-93C7-A953A90CC661}" type="presParOf" srcId="{B6591EC0-67E3-4438-BA7F-DCFDA81EDE26}" destId="{AF4DD9BE-824A-4113-9AA0-18887A3BAFC9}" srcOrd="1" destOrd="0" presId="urn:microsoft.com/office/officeart/2009/layout/CirclePictureHierarchy"/>
    <dgm:cxn modelId="{92F189E5-5BAB-459E-9653-292A76272849}" type="presParOf" srcId="{0128F9A3-A672-4291-9370-03C05AF26EB0}" destId="{622A05A7-E331-4168-BC2A-BAB982F813DE}" srcOrd="1" destOrd="0" presId="urn:microsoft.com/office/officeart/2009/layout/CirclePictureHierarchy"/>
    <dgm:cxn modelId="{461D28DF-A195-4F8D-8E1F-9BF81FADF9CC}" type="presParOf" srcId="{622A05A7-E331-4168-BC2A-BAB982F813DE}" destId="{E3E93443-42BD-4DCF-8F01-91C49B4AAC9A}" srcOrd="0" destOrd="0" presId="urn:microsoft.com/office/officeart/2009/layout/CirclePictureHierarchy"/>
    <dgm:cxn modelId="{7D2DFA74-CF47-40B5-8FE0-002ED100FBE7}" type="presParOf" srcId="{622A05A7-E331-4168-BC2A-BAB982F813DE}" destId="{9A0AD48E-6AE8-4BD2-827F-7A7395979845}" srcOrd="1" destOrd="0" presId="urn:microsoft.com/office/officeart/2009/layout/CirclePictureHierarchy"/>
    <dgm:cxn modelId="{83E0898C-9147-4FB1-9CD4-B8822CBED462}" type="presParOf" srcId="{9A0AD48E-6AE8-4BD2-827F-7A7395979845}" destId="{045849C4-3075-46D2-BE6A-6AB7BA3C9CF8}" srcOrd="0" destOrd="0" presId="urn:microsoft.com/office/officeart/2009/layout/CirclePictureHierarchy"/>
    <dgm:cxn modelId="{74596463-154B-4BA9-9E1A-1FB44F2B8C6A}" type="presParOf" srcId="{045849C4-3075-46D2-BE6A-6AB7BA3C9CF8}" destId="{F9E24404-A87A-42BC-B740-2D1256B4DF45}" srcOrd="0" destOrd="0" presId="urn:microsoft.com/office/officeart/2009/layout/CirclePictureHierarchy"/>
    <dgm:cxn modelId="{7B4897F3-FA02-4192-B074-C17D920841F8}" type="presParOf" srcId="{045849C4-3075-46D2-BE6A-6AB7BA3C9CF8}" destId="{0127472B-33A0-472A-B542-772DF1624ED2}" srcOrd="1" destOrd="0" presId="urn:microsoft.com/office/officeart/2009/layout/CirclePictureHierarchy"/>
    <dgm:cxn modelId="{D746E306-2F83-4A05-9B77-FDF7AB6F2B2E}" type="presParOf" srcId="{9A0AD48E-6AE8-4BD2-827F-7A7395979845}" destId="{09E218DE-2ACA-4A57-9A06-B55C787EC373}" srcOrd="1" destOrd="0" presId="urn:microsoft.com/office/officeart/2009/layout/CirclePictureHierarchy"/>
    <dgm:cxn modelId="{CD1B0708-5733-4ADE-83B2-A04F31B4F24E}" type="presParOf" srcId="{622A05A7-E331-4168-BC2A-BAB982F813DE}" destId="{7D05B978-A0B3-4F5E-9F0B-7CBC08180503}" srcOrd="2" destOrd="0" presId="urn:microsoft.com/office/officeart/2009/layout/CirclePictureHierarchy"/>
    <dgm:cxn modelId="{2B53C99D-A495-4CA4-BD17-D8A354182215}" type="presParOf" srcId="{622A05A7-E331-4168-BC2A-BAB982F813DE}" destId="{33C4D583-CA98-4C86-83D1-9152839E5A87}" srcOrd="3" destOrd="0" presId="urn:microsoft.com/office/officeart/2009/layout/CirclePictureHierarchy"/>
    <dgm:cxn modelId="{9416C108-3EB1-45CD-BB40-9EA4B2235C78}" type="presParOf" srcId="{33C4D583-CA98-4C86-83D1-9152839E5A87}" destId="{D99E06C9-68F9-496B-A3D7-CED496E4C4BE}" srcOrd="0" destOrd="0" presId="urn:microsoft.com/office/officeart/2009/layout/CirclePictureHierarchy"/>
    <dgm:cxn modelId="{C570255A-D3C7-444B-92B2-E56728F5691C}" type="presParOf" srcId="{D99E06C9-68F9-496B-A3D7-CED496E4C4BE}" destId="{D7B824FC-7896-4DC7-A432-C6884E98BE28}" srcOrd="0" destOrd="0" presId="urn:microsoft.com/office/officeart/2009/layout/CirclePictureHierarchy"/>
    <dgm:cxn modelId="{859D5145-877E-4F5F-A2FE-2AD0C9065B45}" type="presParOf" srcId="{D99E06C9-68F9-496B-A3D7-CED496E4C4BE}" destId="{8CE542BD-1247-42FF-B68B-B100DBC55FAB}" srcOrd="1" destOrd="0" presId="urn:microsoft.com/office/officeart/2009/layout/CirclePictureHierarchy"/>
    <dgm:cxn modelId="{8BBFAC09-2B97-45CE-B825-3815E5503FBE}" type="presParOf" srcId="{33C4D583-CA98-4C86-83D1-9152839E5A87}" destId="{2002C53C-E06F-4349-B110-A8D33EEC7329}" srcOrd="1" destOrd="0" presId="urn:microsoft.com/office/officeart/2009/layout/CirclePictureHierarchy"/>
    <dgm:cxn modelId="{7BBB2DF7-6872-4558-B14A-0A0C2B5FAF13}" type="presParOf" srcId="{6CE1F2FC-EB5F-4A42-BDAC-2EBEF42E304A}" destId="{464BAFD7-01A3-4C08-83F9-A390DB306DA9}" srcOrd="2" destOrd="0" presId="urn:microsoft.com/office/officeart/2009/layout/CirclePictureHierarchy"/>
    <dgm:cxn modelId="{06E447F9-3CF1-42E7-B12D-AEECDF4D75FC}" type="presParOf" srcId="{6CE1F2FC-EB5F-4A42-BDAC-2EBEF42E304A}" destId="{FAB5E39C-DE82-4055-9ABB-E93F4B52F195}" srcOrd="3" destOrd="0" presId="urn:microsoft.com/office/officeart/2009/layout/CirclePictureHierarchy"/>
    <dgm:cxn modelId="{54BE0A6F-3B14-41D0-B163-E0FFC27BD4C9}" type="presParOf" srcId="{FAB5E39C-DE82-4055-9ABB-E93F4B52F195}" destId="{A9438371-BC53-476C-AB5B-A520607F9DDE}" srcOrd="0" destOrd="0" presId="urn:microsoft.com/office/officeart/2009/layout/CirclePictureHierarchy"/>
    <dgm:cxn modelId="{06E9C151-D73C-4190-93F8-DBE3B23386FE}" type="presParOf" srcId="{A9438371-BC53-476C-AB5B-A520607F9DDE}" destId="{001B5968-6CB3-4693-B180-1B6352C55758}" srcOrd="0" destOrd="0" presId="urn:microsoft.com/office/officeart/2009/layout/CirclePictureHierarchy"/>
    <dgm:cxn modelId="{8758519F-7754-45F1-8E43-DACB348AD8B8}" type="presParOf" srcId="{A9438371-BC53-476C-AB5B-A520607F9DDE}" destId="{92165DA1-CCE0-4FD8-B6F1-3A5BCE71BD98}" srcOrd="1" destOrd="0" presId="urn:microsoft.com/office/officeart/2009/layout/CirclePictureHierarchy"/>
    <dgm:cxn modelId="{7B17F131-9F22-4269-9F9D-FA5C71E3D42B}" type="presParOf" srcId="{FAB5E39C-DE82-4055-9ABB-E93F4B52F195}" destId="{9B3FD8FB-3E5A-448D-B219-5AA1D2377CFF}" srcOrd="1" destOrd="0" presId="urn:microsoft.com/office/officeart/2009/layout/CirclePictureHierarchy"/>
    <dgm:cxn modelId="{54464368-CB07-462B-A276-084657DF3C66}" type="presParOf" srcId="{9B3FD8FB-3E5A-448D-B219-5AA1D2377CFF}" destId="{9FF427E2-BDF5-49A4-BBD4-97CF16B794D1}" srcOrd="0" destOrd="0" presId="urn:microsoft.com/office/officeart/2009/layout/CirclePictureHierarchy"/>
    <dgm:cxn modelId="{CD1BA7D5-37AD-471C-B725-FA2B2C8AE820}" type="presParOf" srcId="{9B3FD8FB-3E5A-448D-B219-5AA1D2377CFF}" destId="{DD11B317-DD9B-4077-A2B9-E846EC60C89F}" srcOrd="1" destOrd="0" presId="urn:microsoft.com/office/officeart/2009/layout/CirclePictureHierarchy"/>
    <dgm:cxn modelId="{70887F22-DCE1-4B7E-B783-556DC8B91FE3}" type="presParOf" srcId="{DD11B317-DD9B-4077-A2B9-E846EC60C89F}" destId="{83756954-4345-451B-B802-7C53AB1D6149}" srcOrd="0" destOrd="0" presId="urn:microsoft.com/office/officeart/2009/layout/CirclePictureHierarchy"/>
    <dgm:cxn modelId="{2D9145CB-7864-44B6-B23D-93D84744FDD6}" type="presParOf" srcId="{83756954-4345-451B-B802-7C53AB1D6149}" destId="{DB0433B5-DED8-4757-ABFD-51D289EE672E}" srcOrd="0" destOrd="0" presId="urn:microsoft.com/office/officeart/2009/layout/CirclePictureHierarchy"/>
    <dgm:cxn modelId="{B7FD0226-C3E4-448A-A987-E16C6F5161D1}" type="presParOf" srcId="{83756954-4345-451B-B802-7C53AB1D6149}" destId="{3A6F00F2-E5E8-4424-9DC4-A24205BA77B4}" srcOrd="1" destOrd="0" presId="urn:microsoft.com/office/officeart/2009/layout/CirclePictureHierarchy"/>
    <dgm:cxn modelId="{BF0406D1-E777-4F12-9C62-B7051AF6BC6E}" type="presParOf" srcId="{DD11B317-DD9B-4077-A2B9-E846EC60C89F}" destId="{47D555E8-14E5-4540-9340-5FE9CD49405F}" srcOrd="1" destOrd="0" presId="urn:microsoft.com/office/officeart/2009/layout/CirclePictureHierarchy"/>
    <dgm:cxn modelId="{DD991AA0-365A-4451-AC80-19B504C9DDCE}" type="presParOf" srcId="{9B3FD8FB-3E5A-448D-B219-5AA1D2377CFF}" destId="{56A41E7A-0793-46E3-9920-C43D89208053}" srcOrd="2" destOrd="0" presId="urn:microsoft.com/office/officeart/2009/layout/CirclePictureHierarchy"/>
    <dgm:cxn modelId="{05A22097-30AF-4319-AC5A-D7B57F87CE77}" type="presParOf" srcId="{9B3FD8FB-3E5A-448D-B219-5AA1D2377CFF}" destId="{B260F0EB-FA74-492B-BC42-6C6D112E6483}" srcOrd="3" destOrd="0" presId="urn:microsoft.com/office/officeart/2009/layout/CirclePictureHierarchy"/>
    <dgm:cxn modelId="{BE965F49-FC2B-4894-A3A7-7C513577FD53}" type="presParOf" srcId="{B260F0EB-FA74-492B-BC42-6C6D112E6483}" destId="{8C72BBDD-5CB2-4D97-91B8-B255E0C1C63D}" srcOrd="0" destOrd="0" presId="urn:microsoft.com/office/officeart/2009/layout/CirclePictureHierarchy"/>
    <dgm:cxn modelId="{4297DFFC-C55A-4D5F-AFAD-44C6676298D4}" type="presParOf" srcId="{8C72BBDD-5CB2-4D97-91B8-B255E0C1C63D}" destId="{B8FADCBB-A9E4-4910-B0A1-2E3B35E9D982}" srcOrd="0" destOrd="0" presId="urn:microsoft.com/office/officeart/2009/layout/CirclePictureHierarchy"/>
    <dgm:cxn modelId="{8DBD2EAE-E55B-45D0-B462-BB15912F0831}" type="presParOf" srcId="{8C72BBDD-5CB2-4D97-91B8-B255E0C1C63D}" destId="{CA64B381-CA3E-4A96-BED2-995C861AABED}" srcOrd="1" destOrd="0" presId="urn:microsoft.com/office/officeart/2009/layout/CirclePictureHierarchy"/>
    <dgm:cxn modelId="{873B61EE-C7ED-4D1F-B18C-626204388C8C}" type="presParOf" srcId="{B260F0EB-FA74-492B-BC42-6C6D112E6483}" destId="{D49D347D-E5D9-4EE9-A38B-6C584BEC0ADB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A41E7A-0793-46E3-9920-C43D89208053}">
      <dsp:nvSpPr>
        <dsp:cNvPr id="0" name=""/>
        <dsp:cNvSpPr/>
      </dsp:nvSpPr>
      <dsp:spPr>
        <a:xfrm>
          <a:off x="3704089" y="1629912"/>
          <a:ext cx="690298" cy="158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98"/>
              </a:lnTo>
              <a:lnTo>
                <a:pt x="690298" y="79698"/>
              </a:lnTo>
              <a:lnTo>
                <a:pt x="690298" y="158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F427E2-BDF5-49A4-BBD4-97CF16B794D1}">
      <dsp:nvSpPr>
        <dsp:cNvPr id="0" name=""/>
        <dsp:cNvSpPr/>
      </dsp:nvSpPr>
      <dsp:spPr>
        <a:xfrm>
          <a:off x="3013791" y="1629912"/>
          <a:ext cx="690298" cy="158141"/>
        </a:xfrm>
        <a:custGeom>
          <a:avLst/>
          <a:gdLst/>
          <a:ahLst/>
          <a:cxnLst/>
          <a:rect l="0" t="0" r="0" b="0"/>
          <a:pathLst>
            <a:path>
              <a:moveTo>
                <a:pt x="690298" y="0"/>
              </a:moveTo>
              <a:lnTo>
                <a:pt x="690298" y="79698"/>
              </a:lnTo>
              <a:lnTo>
                <a:pt x="0" y="79698"/>
              </a:lnTo>
              <a:lnTo>
                <a:pt x="0" y="158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BAFD7-01A3-4C08-83F9-A390DB306DA9}">
      <dsp:nvSpPr>
        <dsp:cNvPr id="0" name=""/>
        <dsp:cNvSpPr/>
      </dsp:nvSpPr>
      <dsp:spPr>
        <a:xfrm>
          <a:off x="2323493" y="969736"/>
          <a:ext cx="1380596" cy="158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98"/>
              </a:lnTo>
              <a:lnTo>
                <a:pt x="1380596" y="79698"/>
              </a:lnTo>
              <a:lnTo>
                <a:pt x="1380596" y="1581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5B978-A0B3-4F5E-9F0B-7CBC08180503}">
      <dsp:nvSpPr>
        <dsp:cNvPr id="0" name=""/>
        <dsp:cNvSpPr/>
      </dsp:nvSpPr>
      <dsp:spPr>
        <a:xfrm>
          <a:off x="942897" y="1629912"/>
          <a:ext cx="690298" cy="158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98"/>
              </a:lnTo>
              <a:lnTo>
                <a:pt x="690298" y="79698"/>
              </a:lnTo>
              <a:lnTo>
                <a:pt x="690298" y="158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93443-42BD-4DCF-8F01-91C49B4AAC9A}">
      <dsp:nvSpPr>
        <dsp:cNvPr id="0" name=""/>
        <dsp:cNvSpPr/>
      </dsp:nvSpPr>
      <dsp:spPr>
        <a:xfrm>
          <a:off x="252599" y="1629912"/>
          <a:ext cx="690298" cy="158141"/>
        </a:xfrm>
        <a:custGeom>
          <a:avLst/>
          <a:gdLst/>
          <a:ahLst/>
          <a:cxnLst/>
          <a:rect l="0" t="0" r="0" b="0"/>
          <a:pathLst>
            <a:path>
              <a:moveTo>
                <a:pt x="690298" y="0"/>
              </a:moveTo>
              <a:lnTo>
                <a:pt x="690298" y="79698"/>
              </a:lnTo>
              <a:lnTo>
                <a:pt x="0" y="79698"/>
              </a:lnTo>
              <a:lnTo>
                <a:pt x="0" y="158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4784D-1480-4B68-BC25-F9A6558A4878}">
      <dsp:nvSpPr>
        <dsp:cNvPr id="0" name=""/>
        <dsp:cNvSpPr/>
      </dsp:nvSpPr>
      <dsp:spPr>
        <a:xfrm>
          <a:off x="942897" y="969736"/>
          <a:ext cx="1380596" cy="158141"/>
        </a:xfrm>
        <a:custGeom>
          <a:avLst/>
          <a:gdLst/>
          <a:ahLst/>
          <a:cxnLst/>
          <a:rect l="0" t="0" r="0" b="0"/>
          <a:pathLst>
            <a:path>
              <a:moveTo>
                <a:pt x="1380596" y="0"/>
              </a:moveTo>
              <a:lnTo>
                <a:pt x="1380596" y="79698"/>
              </a:lnTo>
              <a:lnTo>
                <a:pt x="0" y="79698"/>
              </a:lnTo>
              <a:lnTo>
                <a:pt x="0" y="1581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9D982-6C4C-4058-92DA-8C3FA1C36446}">
      <dsp:nvSpPr>
        <dsp:cNvPr id="0" name=""/>
        <dsp:cNvSpPr/>
      </dsp:nvSpPr>
      <dsp:spPr>
        <a:xfrm>
          <a:off x="2072476" y="467701"/>
          <a:ext cx="502034" cy="502034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=""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BF86C1-87DE-4CC0-94B7-E62E1CE4F612}">
      <dsp:nvSpPr>
        <dsp:cNvPr id="0" name=""/>
        <dsp:cNvSpPr/>
      </dsp:nvSpPr>
      <dsp:spPr>
        <a:xfrm>
          <a:off x="2574511" y="466446"/>
          <a:ext cx="753052" cy="5020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함성훈</a:t>
          </a:r>
          <a:r>
            <a:rPr lang="en-US" altLang="ko-KR" sz="1000" kern="1200"/>
            <a:t>.PM</a:t>
          </a:r>
          <a:endParaRPr lang="ko-KR" altLang="en-US" sz="1000" kern="1200"/>
        </a:p>
      </dsp:txBody>
      <dsp:txXfrm>
        <a:off x="2574511" y="466446"/>
        <a:ext cx="753052" cy="502034"/>
      </dsp:txXfrm>
    </dsp:sp>
    <dsp:sp modelId="{713A8073-285B-45A3-986A-ADF472BFC63A}">
      <dsp:nvSpPr>
        <dsp:cNvPr id="0" name=""/>
        <dsp:cNvSpPr/>
      </dsp:nvSpPr>
      <dsp:spPr>
        <a:xfrm>
          <a:off x="691880" y="1127877"/>
          <a:ext cx="502034" cy="502034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=""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4DD9BE-824A-4113-9AA0-18887A3BAFC9}">
      <dsp:nvSpPr>
        <dsp:cNvPr id="0" name=""/>
        <dsp:cNvSpPr/>
      </dsp:nvSpPr>
      <dsp:spPr>
        <a:xfrm>
          <a:off x="1193915" y="1126622"/>
          <a:ext cx="753052" cy="5020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이의강</a:t>
          </a:r>
          <a:r>
            <a:rPr lang="en-US" altLang="ko-KR" sz="1000" kern="1200"/>
            <a:t>.Dev</a:t>
          </a:r>
          <a:endParaRPr lang="ko-KR" altLang="en-US" sz="1000" kern="1200"/>
        </a:p>
      </dsp:txBody>
      <dsp:txXfrm>
        <a:off x="1193915" y="1126622"/>
        <a:ext cx="753052" cy="502034"/>
      </dsp:txXfrm>
    </dsp:sp>
    <dsp:sp modelId="{F9E24404-A87A-42BC-B740-2D1256B4DF45}">
      <dsp:nvSpPr>
        <dsp:cNvPr id="0" name=""/>
        <dsp:cNvSpPr/>
      </dsp:nvSpPr>
      <dsp:spPr>
        <a:xfrm>
          <a:off x="1582" y="1788053"/>
          <a:ext cx="502034" cy="502034"/>
        </a:xfrm>
        <a:prstGeom prst="ellipse">
          <a:avLst/>
        </a:prstGeom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=""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27472B-33A0-472A-B542-772DF1624ED2}">
      <dsp:nvSpPr>
        <dsp:cNvPr id="0" name=""/>
        <dsp:cNvSpPr/>
      </dsp:nvSpPr>
      <dsp:spPr>
        <a:xfrm>
          <a:off x="503617" y="1786798"/>
          <a:ext cx="753052" cy="5020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윤재영</a:t>
          </a:r>
          <a:r>
            <a:rPr lang="en-US" altLang="ko-KR" sz="1000" kern="1200"/>
            <a:t>.Dev</a:t>
          </a:r>
          <a:endParaRPr lang="ko-KR" altLang="en-US" sz="1000" kern="1200"/>
        </a:p>
      </dsp:txBody>
      <dsp:txXfrm>
        <a:off x="503617" y="1786798"/>
        <a:ext cx="753052" cy="502034"/>
      </dsp:txXfrm>
    </dsp:sp>
    <dsp:sp modelId="{D7B824FC-7896-4DC7-A432-C6884E98BE28}">
      <dsp:nvSpPr>
        <dsp:cNvPr id="0" name=""/>
        <dsp:cNvSpPr/>
      </dsp:nvSpPr>
      <dsp:spPr>
        <a:xfrm>
          <a:off x="1382178" y="1788053"/>
          <a:ext cx="502034" cy="502034"/>
        </a:xfrm>
        <a:prstGeom prst="ellipse">
          <a:avLst/>
        </a:prstGeom>
        <a:blipFill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="" xmlns:asvg="http://schemas.microsoft.com/office/drawing/2016/SVG/main" r:embed="rId8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E542BD-1247-42FF-B68B-B100DBC55FAB}">
      <dsp:nvSpPr>
        <dsp:cNvPr id="0" name=""/>
        <dsp:cNvSpPr/>
      </dsp:nvSpPr>
      <dsp:spPr>
        <a:xfrm>
          <a:off x="1884213" y="1786798"/>
          <a:ext cx="753052" cy="5020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박생재</a:t>
          </a:r>
          <a:r>
            <a:rPr lang="en-US" altLang="ko-KR" sz="1000" kern="1200"/>
            <a:t>.Des</a:t>
          </a:r>
          <a:endParaRPr lang="ko-KR" altLang="en-US" sz="1000" kern="1200"/>
        </a:p>
      </dsp:txBody>
      <dsp:txXfrm>
        <a:off x="1884213" y="1786798"/>
        <a:ext cx="753052" cy="502034"/>
      </dsp:txXfrm>
    </dsp:sp>
    <dsp:sp modelId="{001B5968-6CB3-4693-B180-1B6352C55758}">
      <dsp:nvSpPr>
        <dsp:cNvPr id="0" name=""/>
        <dsp:cNvSpPr/>
      </dsp:nvSpPr>
      <dsp:spPr>
        <a:xfrm>
          <a:off x="3453072" y="1127877"/>
          <a:ext cx="502034" cy="502034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=""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165DA1-CCE0-4FD8-B6F1-3A5BCE71BD98}">
      <dsp:nvSpPr>
        <dsp:cNvPr id="0" name=""/>
        <dsp:cNvSpPr/>
      </dsp:nvSpPr>
      <dsp:spPr>
        <a:xfrm>
          <a:off x="3955107" y="1126622"/>
          <a:ext cx="753052" cy="5020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이서안</a:t>
          </a:r>
          <a:r>
            <a:rPr lang="en-US" altLang="ko-KR" sz="1000" kern="1200"/>
            <a:t>.QA</a:t>
          </a:r>
          <a:endParaRPr lang="ko-KR" altLang="en-US" sz="1000" kern="1200"/>
        </a:p>
      </dsp:txBody>
      <dsp:txXfrm>
        <a:off x="3955107" y="1126622"/>
        <a:ext cx="753052" cy="502034"/>
      </dsp:txXfrm>
    </dsp:sp>
    <dsp:sp modelId="{DB0433B5-DED8-4757-ABFD-51D289EE672E}">
      <dsp:nvSpPr>
        <dsp:cNvPr id="0" name=""/>
        <dsp:cNvSpPr/>
      </dsp:nvSpPr>
      <dsp:spPr>
        <a:xfrm>
          <a:off x="2762774" y="1788053"/>
          <a:ext cx="502034" cy="502034"/>
        </a:xfrm>
        <a:prstGeom prst="ellipse">
          <a:avLst/>
        </a:prstGeom>
        <a:blipFill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="" xmlns:asvg="http://schemas.microsoft.com/office/drawing/2016/SVG/main" r:embed="rId8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6F00F2-E5E8-4424-9DC4-A24205BA77B4}">
      <dsp:nvSpPr>
        <dsp:cNvPr id="0" name=""/>
        <dsp:cNvSpPr/>
      </dsp:nvSpPr>
      <dsp:spPr>
        <a:xfrm>
          <a:off x="3264809" y="1786798"/>
          <a:ext cx="753052" cy="5020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이충만</a:t>
          </a:r>
          <a:r>
            <a:rPr lang="en-US" altLang="ko-KR" sz="1000" kern="1200"/>
            <a:t>.Con</a:t>
          </a:r>
          <a:endParaRPr lang="ko-KR" altLang="en-US" sz="1000" kern="1200"/>
        </a:p>
      </dsp:txBody>
      <dsp:txXfrm>
        <a:off x="3264809" y="1786798"/>
        <a:ext cx="753052" cy="502034"/>
      </dsp:txXfrm>
    </dsp:sp>
    <dsp:sp modelId="{B8FADCBB-A9E4-4910-B0A1-2E3B35E9D982}">
      <dsp:nvSpPr>
        <dsp:cNvPr id="0" name=""/>
        <dsp:cNvSpPr/>
      </dsp:nvSpPr>
      <dsp:spPr>
        <a:xfrm>
          <a:off x="4143370" y="1788053"/>
          <a:ext cx="502034" cy="502034"/>
        </a:xfrm>
        <a:prstGeom prst="ellipse">
          <a:avLst/>
        </a:prstGeom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=""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64B381-CA3E-4A96-BED2-995C861AABED}">
      <dsp:nvSpPr>
        <dsp:cNvPr id="0" name=""/>
        <dsp:cNvSpPr/>
      </dsp:nvSpPr>
      <dsp:spPr>
        <a:xfrm>
          <a:off x="4645405" y="1786798"/>
          <a:ext cx="753052" cy="5020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신종건</a:t>
          </a:r>
          <a:r>
            <a:rPr lang="en-US" altLang="ko-KR" sz="1000" kern="1200"/>
            <a:t>.Test</a:t>
          </a:r>
          <a:endParaRPr lang="ko-KR" altLang="en-US" sz="1000" kern="1200"/>
        </a:p>
      </dsp:txBody>
      <dsp:txXfrm>
        <a:off x="4645405" y="1786798"/>
        <a:ext cx="753052" cy="5020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479A4-C8D6-4167-B574-4737CF50A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23</TotalTime>
  <Pages>10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3480</CharactersWithSpaces>
  <SharedDoc>false</SharedDoc>
  <HLinks>
    <vt:vector size="78" baseType="variant">
      <vt:variant>
        <vt:i4>1048629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_Toc447537517</vt:lpwstr>
      </vt:variant>
      <vt:variant>
        <vt:i4>1048629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_Toc447537516</vt:lpwstr>
      </vt:variant>
      <vt:variant>
        <vt:i4>1048629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_Toc447537515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_Toc447537514</vt:lpwstr>
      </vt:variant>
      <vt:variant>
        <vt:i4>1048629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_Toc447537513</vt:lpwstr>
      </vt:variant>
      <vt:variant>
        <vt:i4>1048629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_Toc447537512</vt:lpwstr>
      </vt:variant>
      <vt:variant>
        <vt:i4>1048629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_Toc447537511</vt:lpwstr>
      </vt:variant>
      <vt:variant>
        <vt:i4>1048629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_Toc447537510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_Toc447537509</vt:lpwstr>
      </vt:variant>
      <vt:variant>
        <vt:i4>1114165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_Toc447537508</vt:lpwstr>
      </vt:variant>
      <vt:variant>
        <vt:i4>1114165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_Toc447537507</vt:lpwstr>
      </vt:variant>
      <vt:variant>
        <vt:i4>1114165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_Toc447537506</vt:lpwstr>
      </vt:variant>
      <vt:variant>
        <vt:i4>1114165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_Toc447537505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dc:description/>
  <cp:lastModifiedBy>Windows 사용자</cp:lastModifiedBy>
  <cp:revision>9</cp:revision>
  <cp:lastPrinted>2008-01-26T04:17:00Z</cp:lastPrinted>
  <dcterms:created xsi:type="dcterms:W3CDTF">2017-12-02T06:14:00Z</dcterms:created>
  <dcterms:modified xsi:type="dcterms:W3CDTF">2017-12-07T13:52:00Z</dcterms:modified>
</cp:coreProperties>
</file>